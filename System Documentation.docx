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1DA25" w14:textId="77777777" w:rsidR="003F1B5E" w:rsidRDefault="003F1B5E" w:rsidP="00650EEB">
      <w:pPr>
        <w:spacing w:line="3840" w:lineRule="auto"/>
      </w:pPr>
    </w:p>
    <w:sdt>
      <w:sdtPr>
        <w:rPr>
          <w:rFonts w:eastAsia="Times New Roman"/>
        </w:rPr>
        <w:id w:val="-223758589"/>
        <w:placeholder>
          <w:docPart w:val="E108F3555C0D4CFBB95099CC8DA936C1"/>
        </w:placeholder>
        <w:text/>
      </w:sdtPr>
      <w:sdtEndPr/>
      <w:sdtContent>
        <w:p w14:paraId="271A6D3F" w14:textId="7B484E41" w:rsidR="007F4EF8" w:rsidRDefault="00A67126" w:rsidP="00D46365">
          <w:pPr>
            <w:jc w:val="center"/>
            <w:rPr>
              <w:rFonts w:eastAsia="Times New Roman"/>
            </w:rPr>
          </w:pPr>
          <w:r>
            <w:rPr>
              <w:rFonts w:eastAsia="Times New Roman"/>
            </w:rPr>
            <w:t>Diabetes Diary</w:t>
          </w:r>
        </w:p>
      </w:sdtContent>
    </w:sdt>
    <w:sdt>
      <w:sdtPr>
        <w:rPr>
          <w:rFonts w:eastAsia="Times New Roman"/>
        </w:rPr>
        <w:id w:val="1278063405"/>
        <w:placeholder>
          <w:docPart w:val="E108F3555C0D4CFBB95099CC8DA936C1"/>
        </w:placeholder>
        <w:text/>
      </w:sdtPr>
      <w:sdtEndPr/>
      <w:sdtContent>
        <w:p w14:paraId="3BDDDF61" w14:textId="5604E197" w:rsidR="00E20C5F" w:rsidRDefault="00A67126" w:rsidP="00D46365">
          <w:pPr>
            <w:jc w:val="center"/>
            <w:rPr>
              <w:rFonts w:eastAsia="Times New Roman"/>
            </w:rPr>
          </w:pPr>
          <w:r>
            <w:rPr>
              <w:rFonts w:eastAsia="Times New Roman"/>
            </w:rPr>
            <w:t>David J. Halek</w:t>
          </w:r>
        </w:p>
      </w:sdtContent>
    </w:sdt>
    <w:sdt>
      <w:sdtPr>
        <w:rPr>
          <w:rFonts w:eastAsia="Times New Roman"/>
        </w:rPr>
        <w:id w:val="-1275627189"/>
        <w:lock w:val="sdtContentLocked"/>
        <w:placeholder>
          <w:docPart w:val="E108F3555C0D4CFBB95099CC8DA936C1"/>
        </w:placeholder>
        <w:text/>
      </w:sdtPr>
      <w:sdtEndPr/>
      <w:sdtContent>
        <w:p w14:paraId="49CF6FBE" w14:textId="77777777" w:rsidR="00D46365" w:rsidRPr="00224ECB" w:rsidRDefault="00D46365" w:rsidP="00D46365">
          <w:pPr>
            <w:jc w:val="center"/>
            <w:rPr>
              <w:rFonts w:eastAsia="Times New Roman"/>
            </w:rPr>
          </w:pPr>
          <w:r>
            <w:rPr>
              <w:rFonts w:eastAsia="Times New Roman"/>
            </w:rPr>
            <w:t>Governors State University</w:t>
          </w:r>
        </w:p>
      </w:sdtContent>
    </w:sdt>
    <w:p w14:paraId="35FEAE41" w14:textId="77777777" w:rsidR="00596FF6" w:rsidRDefault="00596FF6" w:rsidP="0085586E">
      <w:pPr>
        <w:spacing w:line="4320" w:lineRule="auto"/>
      </w:pPr>
    </w:p>
    <w:sdt>
      <w:sdtPr>
        <w:id w:val="1176845045"/>
        <w:lock w:val="sdtContentLocked"/>
        <w:placeholder>
          <w:docPart w:val="E108F3555C0D4CFBB95099CC8DA936C1"/>
        </w:placeholder>
        <w:text/>
      </w:sdtPr>
      <w:sdtEndPr/>
      <w:sdtContent>
        <w:p w14:paraId="066FD27A" w14:textId="77777777" w:rsidR="00596FF6" w:rsidRDefault="00596FF6" w:rsidP="00596FF6">
          <w:pPr>
            <w:spacing w:after="160" w:line="259" w:lineRule="auto"/>
            <w:jc w:val="center"/>
          </w:pPr>
          <w:r>
            <w:t>CPSC-4900</w:t>
          </w:r>
        </w:p>
      </w:sdtContent>
    </w:sdt>
    <w:sdt>
      <w:sdtPr>
        <w:id w:val="738683058"/>
        <w:lock w:val="sdtContentLocked"/>
        <w:placeholder>
          <w:docPart w:val="E108F3555C0D4CFBB95099CC8DA936C1"/>
        </w:placeholder>
        <w:text/>
      </w:sdtPr>
      <w:sdtEndPr/>
      <w:sdtContent>
        <w:p w14:paraId="0AEA4427" w14:textId="77777777" w:rsidR="00596FF6" w:rsidRDefault="00596FF6" w:rsidP="00596FF6">
          <w:pPr>
            <w:spacing w:after="160" w:line="259" w:lineRule="auto"/>
            <w:jc w:val="center"/>
          </w:pPr>
          <w:r>
            <w:t>Prof. Freddie Kato</w:t>
          </w:r>
        </w:p>
      </w:sdtContent>
    </w:sdt>
    <w:sdt>
      <w:sdtPr>
        <w:id w:val="-858740731"/>
        <w:placeholder>
          <w:docPart w:val="5081A62D14854553BB37C284BE4DD3EB"/>
        </w:placeholder>
        <w:date>
          <w:dateFormat w:val="M/d/yyyy"/>
          <w:lid w:val="en-US"/>
          <w:storeMappedDataAs w:val="dateTime"/>
          <w:calendar w:val="gregorian"/>
        </w:date>
      </w:sdtPr>
      <w:sdtEndPr/>
      <w:sdtContent>
        <w:p w14:paraId="584537A0" w14:textId="77777777" w:rsidR="00596FF6" w:rsidRDefault="001867B1" w:rsidP="00596FF6">
          <w:pPr>
            <w:spacing w:after="160" w:line="259" w:lineRule="auto"/>
            <w:jc w:val="center"/>
          </w:pPr>
          <w:r>
            <w:t>Current Date</w:t>
          </w:r>
        </w:p>
      </w:sdtContent>
    </w:sdt>
    <w:p w14:paraId="7273DC73" w14:textId="77777777" w:rsidR="00D46365" w:rsidRDefault="00D46365">
      <w:pPr>
        <w:spacing w:after="160" w:line="259" w:lineRule="auto"/>
      </w:pPr>
      <w:r>
        <w:br w:type="page"/>
      </w:r>
    </w:p>
    <w:sdt>
      <w:sdtPr>
        <w:rPr>
          <w:rFonts w:ascii="Times New Roman" w:eastAsiaTheme="minorHAnsi" w:hAnsi="Times New Roman" w:cs="Times New Roman"/>
          <w:b w:val="0"/>
          <w:color w:val="auto"/>
          <w:sz w:val="24"/>
          <w:szCs w:val="24"/>
        </w:rPr>
        <w:id w:val="-653055484"/>
        <w:docPartObj>
          <w:docPartGallery w:val="Table of Contents"/>
          <w:docPartUnique/>
        </w:docPartObj>
      </w:sdtPr>
      <w:sdtEndPr>
        <w:rPr>
          <w:bCs/>
          <w:noProof/>
        </w:rPr>
      </w:sdtEndPr>
      <w:sdtContent>
        <w:p w14:paraId="61DD141F" w14:textId="77777777" w:rsidR="00493DFE" w:rsidRDefault="00493DFE" w:rsidP="00493DFE">
          <w:pPr>
            <w:pStyle w:val="TOCHeading"/>
            <w:jc w:val="center"/>
          </w:pPr>
          <w:r>
            <w:t>Table of Contents</w:t>
          </w:r>
        </w:p>
        <w:p w14:paraId="7959DC46" w14:textId="77777777" w:rsidR="00D82A0A" w:rsidRDefault="00493DFE">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939738" w:history="1">
            <w:r w:rsidR="00D82A0A" w:rsidRPr="00963C77">
              <w:rPr>
                <w:rStyle w:val="Hyperlink"/>
                <w:noProof/>
              </w:rPr>
              <w:t>Abstract</w:t>
            </w:r>
            <w:r w:rsidR="00D82A0A">
              <w:rPr>
                <w:noProof/>
                <w:webHidden/>
              </w:rPr>
              <w:tab/>
            </w:r>
            <w:r w:rsidR="00D82A0A">
              <w:rPr>
                <w:noProof/>
                <w:webHidden/>
              </w:rPr>
              <w:fldChar w:fldCharType="begin"/>
            </w:r>
            <w:r w:rsidR="00D82A0A">
              <w:rPr>
                <w:noProof/>
                <w:webHidden/>
              </w:rPr>
              <w:instrText xml:space="preserve"> PAGEREF _Toc37939738 \h </w:instrText>
            </w:r>
            <w:r w:rsidR="00D82A0A">
              <w:rPr>
                <w:noProof/>
                <w:webHidden/>
              </w:rPr>
            </w:r>
            <w:r w:rsidR="00D82A0A">
              <w:rPr>
                <w:noProof/>
                <w:webHidden/>
              </w:rPr>
              <w:fldChar w:fldCharType="separate"/>
            </w:r>
            <w:r w:rsidR="00D82A0A">
              <w:rPr>
                <w:noProof/>
                <w:webHidden/>
              </w:rPr>
              <w:t>4</w:t>
            </w:r>
            <w:r w:rsidR="00D82A0A">
              <w:rPr>
                <w:noProof/>
                <w:webHidden/>
              </w:rPr>
              <w:fldChar w:fldCharType="end"/>
            </w:r>
          </w:hyperlink>
        </w:p>
        <w:p w14:paraId="076462AB" w14:textId="77777777" w:rsidR="00D82A0A" w:rsidRDefault="00A54C34">
          <w:pPr>
            <w:pStyle w:val="TOC1"/>
            <w:tabs>
              <w:tab w:val="right" w:leader="dot" w:pos="9350"/>
            </w:tabs>
            <w:rPr>
              <w:rFonts w:asciiTheme="minorHAnsi" w:eastAsiaTheme="minorEastAsia" w:hAnsiTheme="minorHAnsi" w:cstheme="minorBidi"/>
              <w:noProof/>
              <w:sz w:val="22"/>
              <w:szCs w:val="22"/>
            </w:rPr>
          </w:pPr>
          <w:hyperlink w:anchor="_Toc37939739" w:history="1">
            <w:r w:rsidR="00D82A0A" w:rsidRPr="00963C77">
              <w:rPr>
                <w:rStyle w:val="Hyperlink"/>
                <w:noProof/>
              </w:rPr>
              <w:t>System Documentation</w:t>
            </w:r>
            <w:r w:rsidR="00D82A0A">
              <w:rPr>
                <w:noProof/>
                <w:webHidden/>
              </w:rPr>
              <w:tab/>
            </w:r>
            <w:r w:rsidR="00D82A0A">
              <w:rPr>
                <w:noProof/>
                <w:webHidden/>
              </w:rPr>
              <w:fldChar w:fldCharType="begin"/>
            </w:r>
            <w:r w:rsidR="00D82A0A">
              <w:rPr>
                <w:noProof/>
                <w:webHidden/>
              </w:rPr>
              <w:instrText xml:space="preserve"> PAGEREF _Toc37939739 \h </w:instrText>
            </w:r>
            <w:r w:rsidR="00D82A0A">
              <w:rPr>
                <w:noProof/>
                <w:webHidden/>
              </w:rPr>
            </w:r>
            <w:r w:rsidR="00D82A0A">
              <w:rPr>
                <w:noProof/>
                <w:webHidden/>
              </w:rPr>
              <w:fldChar w:fldCharType="separate"/>
            </w:r>
            <w:r w:rsidR="00D82A0A">
              <w:rPr>
                <w:noProof/>
                <w:webHidden/>
              </w:rPr>
              <w:t>5</w:t>
            </w:r>
            <w:r w:rsidR="00D82A0A">
              <w:rPr>
                <w:noProof/>
                <w:webHidden/>
              </w:rPr>
              <w:fldChar w:fldCharType="end"/>
            </w:r>
          </w:hyperlink>
        </w:p>
        <w:p w14:paraId="3129E9B4" w14:textId="77777777" w:rsidR="00D82A0A" w:rsidRDefault="00A54C34">
          <w:pPr>
            <w:pStyle w:val="TOC2"/>
            <w:tabs>
              <w:tab w:val="right" w:leader="dot" w:pos="9350"/>
            </w:tabs>
            <w:rPr>
              <w:rFonts w:asciiTheme="minorHAnsi" w:eastAsiaTheme="minorEastAsia" w:hAnsiTheme="minorHAnsi" w:cstheme="minorBidi"/>
              <w:noProof/>
              <w:sz w:val="22"/>
              <w:szCs w:val="22"/>
            </w:rPr>
          </w:pPr>
          <w:hyperlink w:anchor="_Toc37939740" w:history="1">
            <w:r w:rsidR="00D82A0A" w:rsidRPr="00963C77">
              <w:rPr>
                <w:rStyle w:val="Hyperlink"/>
                <w:noProof/>
              </w:rPr>
              <w:t>System Overview</w:t>
            </w:r>
            <w:r w:rsidR="00D82A0A">
              <w:rPr>
                <w:noProof/>
                <w:webHidden/>
              </w:rPr>
              <w:tab/>
            </w:r>
            <w:r w:rsidR="00D82A0A">
              <w:rPr>
                <w:noProof/>
                <w:webHidden/>
              </w:rPr>
              <w:fldChar w:fldCharType="begin"/>
            </w:r>
            <w:r w:rsidR="00D82A0A">
              <w:rPr>
                <w:noProof/>
                <w:webHidden/>
              </w:rPr>
              <w:instrText xml:space="preserve"> PAGEREF _Toc37939740 \h </w:instrText>
            </w:r>
            <w:r w:rsidR="00D82A0A">
              <w:rPr>
                <w:noProof/>
                <w:webHidden/>
              </w:rPr>
            </w:r>
            <w:r w:rsidR="00D82A0A">
              <w:rPr>
                <w:noProof/>
                <w:webHidden/>
              </w:rPr>
              <w:fldChar w:fldCharType="separate"/>
            </w:r>
            <w:r w:rsidR="00D82A0A">
              <w:rPr>
                <w:noProof/>
                <w:webHidden/>
              </w:rPr>
              <w:t>5</w:t>
            </w:r>
            <w:r w:rsidR="00D82A0A">
              <w:rPr>
                <w:noProof/>
                <w:webHidden/>
              </w:rPr>
              <w:fldChar w:fldCharType="end"/>
            </w:r>
          </w:hyperlink>
        </w:p>
        <w:p w14:paraId="2FF75EFB" w14:textId="77777777" w:rsidR="00D82A0A" w:rsidRDefault="00A54C34">
          <w:pPr>
            <w:pStyle w:val="TOC2"/>
            <w:tabs>
              <w:tab w:val="right" w:leader="dot" w:pos="9350"/>
            </w:tabs>
            <w:rPr>
              <w:rFonts w:asciiTheme="minorHAnsi" w:eastAsiaTheme="minorEastAsia" w:hAnsiTheme="minorHAnsi" w:cstheme="minorBidi"/>
              <w:noProof/>
              <w:sz w:val="22"/>
              <w:szCs w:val="22"/>
            </w:rPr>
          </w:pPr>
          <w:hyperlink w:anchor="_Toc37939741" w:history="1">
            <w:r w:rsidR="00D82A0A" w:rsidRPr="00963C77">
              <w:rPr>
                <w:rStyle w:val="Hyperlink"/>
                <w:noProof/>
              </w:rPr>
              <w:t>System Diagram</w:t>
            </w:r>
            <w:r w:rsidR="00D82A0A">
              <w:rPr>
                <w:noProof/>
                <w:webHidden/>
              </w:rPr>
              <w:tab/>
            </w:r>
            <w:r w:rsidR="00D82A0A">
              <w:rPr>
                <w:noProof/>
                <w:webHidden/>
              </w:rPr>
              <w:fldChar w:fldCharType="begin"/>
            </w:r>
            <w:r w:rsidR="00D82A0A">
              <w:rPr>
                <w:noProof/>
                <w:webHidden/>
              </w:rPr>
              <w:instrText xml:space="preserve"> PAGEREF _Toc37939741 \h </w:instrText>
            </w:r>
            <w:r w:rsidR="00D82A0A">
              <w:rPr>
                <w:noProof/>
                <w:webHidden/>
              </w:rPr>
            </w:r>
            <w:r w:rsidR="00D82A0A">
              <w:rPr>
                <w:noProof/>
                <w:webHidden/>
              </w:rPr>
              <w:fldChar w:fldCharType="separate"/>
            </w:r>
            <w:r w:rsidR="00D82A0A">
              <w:rPr>
                <w:noProof/>
                <w:webHidden/>
              </w:rPr>
              <w:t>5</w:t>
            </w:r>
            <w:r w:rsidR="00D82A0A">
              <w:rPr>
                <w:noProof/>
                <w:webHidden/>
              </w:rPr>
              <w:fldChar w:fldCharType="end"/>
            </w:r>
          </w:hyperlink>
        </w:p>
        <w:p w14:paraId="40038CB0" w14:textId="77777777" w:rsidR="00D82A0A" w:rsidRDefault="00A54C34">
          <w:pPr>
            <w:pStyle w:val="TOC2"/>
            <w:tabs>
              <w:tab w:val="right" w:leader="dot" w:pos="9350"/>
            </w:tabs>
            <w:rPr>
              <w:rFonts w:asciiTheme="minorHAnsi" w:eastAsiaTheme="minorEastAsia" w:hAnsiTheme="minorHAnsi" w:cstheme="minorBidi"/>
              <w:noProof/>
              <w:sz w:val="22"/>
              <w:szCs w:val="22"/>
            </w:rPr>
          </w:pPr>
          <w:hyperlink w:anchor="_Toc37939742" w:history="1">
            <w:r w:rsidR="00D82A0A" w:rsidRPr="00963C77">
              <w:rPr>
                <w:rStyle w:val="Hyperlink"/>
                <w:noProof/>
              </w:rPr>
              <w:t>System Inputs:</w:t>
            </w:r>
            <w:r w:rsidR="00D82A0A">
              <w:rPr>
                <w:noProof/>
                <w:webHidden/>
              </w:rPr>
              <w:tab/>
            </w:r>
            <w:r w:rsidR="00D82A0A">
              <w:rPr>
                <w:noProof/>
                <w:webHidden/>
              </w:rPr>
              <w:fldChar w:fldCharType="begin"/>
            </w:r>
            <w:r w:rsidR="00D82A0A">
              <w:rPr>
                <w:noProof/>
                <w:webHidden/>
              </w:rPr>
              <w:instrText xml:space="preserve"> PAGEREF _Toc37939742 \h </w:instrText>
            </w:r>
            <w:r w:rsidR="00D82A0A">
              <w:rPr>
                <w:noProof/>
                <w:webHidden/>
              </w:rPr>
            </w:r>
            <w:r w:rsidR="00D82A0A">
              <w:rPr>
                <w:noProof/>
                <w:webHidden/>
              </w:rPr>
              <w:fldChar w:fldCharType="separate"/>
            </w:r>
            <w:r w:rsidR="00D82A0A">
              <w:rPr>
                <w:noProof/>
                <w:webHidden/>
              </w:rPr>
              <w:t>5</w:t>
            </w:r>
            <w:r w:rsidR="00D82A0A">
              <w:rPr>
                <w:noProof/>
                <w:webHidden/>
              </w:rPr>
              <w:fldChar w:fldCharType="end"/>
            </w:r>
          </w:hyperlink>
        </w:p>
        <w:p w14:paraId="63391D0B" w14:textId="77777777" w:rsidR="00D82A0A" w:rsidRDefault="00A54C34">
          <w:pPr>
            <w:pStyle w:val="TOC2"/>
            <w:tabs>
              <w:tab w:val="right" w:leader="dot" w:pos="9350"/>
            </w:tabs>
            <w:rPr>
              <w:rFonts w:asciiTheme="minorHAnsi" w:eastAsiaTheme="minorEastAsia" w:hAnsiTheme="minorHAnsi" w:cstheme="minorBidi"/>
              <w:noProof/>
              <w:sz w:val="22"/>
              <w:szCs w:val="22"/>
            </w:rPr>
          </w:pPr>
          <w:hyperlink w:anchor="_Toc37939743" w:history="1">
            <w:r w:rsidR="00D82A0A" w:rsidRPr="00963C77">
              <w:rPr>
                <w:rStyle w:val="Hyperlink"/>
                <w:noProof/>
              </w:rPr>
              <w:t>System Outputs:</w:t>
            </w:r>
            <w:r w:rsidR="00D82A0A">
              <w:rPr>
                <w:noProof/>
                <w:webHidden/>
              </w:rPr>
              <w:tab/>
            </w:r>
            <w:r w:rsidR="00D82A0A">
              <w:rPr>
                <w:noProof/>
                <w:webHidden/>
              </w:rPr>
              <w:fldChar w:fldCharType="begin"/>
            </w:r>
            <w:r w:rsidR="00D82A0A">
              <w:rPr>
                <w:noProof/>
                <w:webHidden/>
              </w:rPr>
              <w:instrText xml:space="preserve"> PAGEREF _Toc37939743 \h </w:instrText>
            </w:r>
            <w:r w:rsidR="00D82A0A">
              <w:rPr>
                <w:noProof/>
                <w:webHidden/>
              </w:rPr>
            </w:r>
            <w:r w:rsidR="00D82A0A">
              <w:rPr>
                <w:noProof/>
                <w:webHidden/>
              </w:rPr>
              <w:fldChar w:fldCharType="separate"/>
            </w:r>
            <w:r w:rsidR="00D82A0A">
              <w:rPr>
                <w:noProof/>
                <w:webHidden/>
              </w:rPr>
              <w:t>5</w:t>
            </w:r>
            <w:r w:rsidR="00D82A0A">
              <w:rPr>
                <w:noProof/>
                <w:webHidden/>
              </w:rPr>
              <w:fldChar w:fldCharType="end"/>
            </w:r>
          </w:hyperlink>
        </w:p>
        <w:p w14:paraId="211C186C" w14:textId="77777777" w:rsidR="00D82A0A" w:rsidRDefault="00A54C34">
          <w:pPr>
            <w:pStyle w:val="TOC2"/>
            <w:tabs>
              <w:tab w:val="right" w:leader="dot" w:pos="9350"/>
            </w:tabs>
            <w:rPr>
              <w:rFonts w:asciiTheme="minorHAnsi" w:eastAsiaTheme="minorEastAsia" w:hAnsiTheme="minorHAnsi" w:cstheme="minorBidi"/>
              <w:noProof/>
              <w:sz w:val="22"/>
              <w:szCs w:val="22"/>
            </w:rPr>
          </w:pPr>
          <w:hyperlink w:anchor="_Toc37939744" w:history="1">
            <w:r w:rsidR="00D82A0A" w:rsidRPr="00963C77">
              <w:rPr>
                <w:rStyle w:val="Hyperlink"/>
                <w:noProof/>
              </w:rPr>
              <w:t>System Processing:</w:t>
            </w:r>
            <w:r w:rsidR="00D82A0A">
              <w:rPr>
                <w:noProof/>
                <w:webHidden/>
              </w:rPr>
              <w:tab/>
            </w:r>
            <w:r w:rsidR="00D82A0A">
              <w:rPr>
                <w:noProof/>
                <w:webHidden/>
              </w:rPr>
              <w:fldChar w:fldCharType="begin"/>
            </w:r>
            <w:r w:rsidR="00D82A0A">
              <w:rPr>
                <w:noProof/>
                <w:webHidden/>
              </w:rPr>
              <w:instrText xml:space="preserve"> PAGEREF _Toc37939744 \h </w:instrText>
            </w:r>
            <w:r w:rsidR="00D82A0A">
              <w:rPr>
                <w:noProof/>
                <w:webHidden/>
              </w:rPr>
            </w:r>
            <w:r w:rsidR="00D82A0A">
              <w:rPr>
                <w:noProof/>
                <w:webHidden/>
              </w:rPr>
              <w:fldChar w:fldCharType="separate"/>
            </w:r>
            <w:r w:rsidR="00D82A0A">
              <w:rPr>
                <w:noProof/>
                <w:webHidden/>
              </w:rPr>
              <w:t>5</w:t>
            </w:r>
            <w:r w:rsidR="00D82A0A">
              <w:rPr>
                <w:noProof/>
                <w:webHidden/>
              </w:rPr>
              <w:fldChar w:fldCharType="end"/>
            </w:r>
          </w:hyperlink>
        </w:p>
        <w:p w14:paraId="4DE1B084" w14:textId="77777777" w:rsidR="00D82A0A" w:rsidRDefault="00A54C34">
          <w:pPr>
            <w:pStyle w:val="TOC2"/>
            <w:tabs>
              <w:tab w:val="right" w:leader="dot" w:pos="9350"/>
            </w:tabs>
            <w:rPr>
              <w:rFonts w:asciiTheme="minorHAnsi" w:eastAsiaTheme="minorEastAsia" w:hAnsiTheme="minorHAnsi" w:cstheme="minorBidi"/>
              <w:noProof/>
              <w:sz w:val="22"/>
              <w:szCs w:val="22"/>
            </w:rPr>
          </w:pPr>
          <w:hyperlink w:anchor="_Toc37939745" w:history="1">
            <w:r w:rsidR="00D82A0A" w:rsidRPr="00963C77">
              <w:rPr>
                <w:rStyle w:val="Hyperlink"/>
                <w:noProof/>
              </w:rPr>
              <w:t>System Requirements:</w:t>
            </w:r>
            <w:r w:rsidR="00D82A0A">
              <w:rPr>
                <w:noProof/>
                <w:webHidden/>
              </w:rPr>
              <w:tab/>
            </w:r>
            <w:r w:rsidR="00D82A0A">
              <w:rPr>
                <w:noProof/>
                <w:webHidden/>
              </w:rPr>
              <w:fldChar w:fldCharType="begin"/>
            </w:r>
            <w:r w:rsidR="00D82A0A">
              <w:rPr>
                <w:noProof/>
                <w:webHidden/>
              </w:rPr>
              <w:instrText xml:space="preserve"> PAGEREF _Toc37939745 \h </w:instrText>
            </w:r>
            <w:r w:rsidR="00D82A0A">
              <w:rPr>
                <w:noProof/>
                <w:webHidden/>
              </w:rPr>
            </w:r>
            <w:r w:rsidR="00D82A0A">
              <w:rPr>
                <w:noProof/>
                <w:webHidden/>
              </w:rPr>
              <w:fldChar w:fldCharType="separate"/>
            </w:r>
            <w:r w:rsidR="00D82A0A">
              <w:rPr>
                <w:noProof/>
                <w:webHidden/>
              </w:rPr>
              <w:t>6</w:t>
            </w:r>
            <w:r w:rsidR="00D82A0A">
              <w:rPr>
                <w:noProof/>
                <w:webHidden/>
              </w:rPr>
              <w:fldChar w:fldCharType="end"/>
            </w:r>
          </w:hyperlink>
        </w:p>
        <w:p w14:paraId="663D8427" w14:textId="77777777" w:rsidR="00D82A0A" w:rsidRDefault="00A54C34">
          <w:pPr>
            <w:pStyle w:val="TOC2"/>
            <w:tabs>
              <w:tab w:val="right" w:leader="dot" w:pos="9350"/>
            </w:tabs>
            <w:rPr>
              <w:rFonts w:asciiTheme="minorHAnsi" w:eastAsiaTheme="minorEastAsia" w:hAnsiTheme="minorHAnsi" w:cstheme="minorBidi"/>
              <w:noProof/>
              <w:sz w:val="22"/>
              <w:szCs w:val="22"/>
            </w:rPr>
          </w:pPr>
          <w:hyperlink w:anchor="_Toc37939746" w:history="1">
            <w:r w:rsidR="00D82A0A" w:rsidRPr="00963C77">
              <w:rPr>
                <w:rStyle w:val="Hyperlink"/>
                <w:noProof/>
              </w:rPr>
              <w:t>System Implementation:</w:t>
            </w:r>
            <w:r w:rsidR="00D82A0A">
              <w:rPr>
                <w:noProof/>
                <w:webHidden/>
              </w:rPr>
              <w:tab/>
            </w:r>
            <w:r w:rsidR="00D82A0A">
              <w:rPr>
                <w:noProof/>
                <w:webHidden/>
              </w:rPr>
              <w:fldChar w:fldCharType="begin"/>
            </w:r>
            <w:r w:rsidR="00D82A0A">
              <w:rPr>
                <w:noProof/>
                <w:webHidden/>
              </w:rPr>
              <w:instrText xml:space="preserve"> PAGEREF _Toc37939746 \h </w:instrText>
            </w:r>
            <w:r w:rsidR="00D82A0A">
              <w:rPr>
                <w:noProof/>
                <w:webHidden/>
              </w:rPr>
            </w:r>
            <w:r w:rsidR="00D82A0A">
              <w:rPr>
                <w:noProof/>
                <w:webHidden/>
              </w:rPr>
              <w:fldChar w:fldCharType="separate"/>
            </w:r>
            <w:r w:rsidR="00D82A0A">
              <w:rPr>
                <w:noProof/>
                <w:webHidden/>
              </w:rPr>
              <w:t>6</w:t>
            </w:r>
            <w:r w:rsidR="00D82A0A">
              <w:rPr>
                <w:noProof/>
                <w:webHidden/>
              </w:rPr>
              <w:fldChar w:fldCharType="end"/>
            </w:r>
          </w:hyperlink>
        </w:p>
        <w:p w14:paraId="6103C1F4" w14:textId="77777777" w:rsidR="00D82A0A" w:rsidRDefault="00A54C34">
          <w:pPr>
            <w:pStyle w:val="TOC1"/>
            <w:tabs>
              <w:tab w:val="right" w:leader="dot" w:pos="9350"/>
            </w:tabs>
            <w:rPr>
              <w:rFonts w:asciiTheme="minorHAnsi" w:eastAsiaTheme="minorEastAsia" w:hAnsiTheme="minorHAnsi" w:cstheme="minorBidi"/>
              <w:noProof/>
              <w:sz w:val="22"/>
              <w:szCs w:val="22"/>
            </w:rPr>
          </w:pPr>
          <w:hyperlink w:anchor="_Toc37939747" w:history="1">
            <w:r w:rsidR="00D82A0A" w:rsidRPr="00963C77">
              <w:rPr>
                <w:rStyle w:val="Hyperlink"/>
                <w:noProof/>
              </w:rPr>
              <w:t>Program Documentation</w:t>
            </w:r>
            <w:r w:rsidR="00D82A0A">
              <w:rPr>
                <w:noProof/>
                <w:webHidden/>
              </w:rPr>
              <w:tab/>
            </w:r>
            <w:r w:rsidR="00D82A0A">
              <w:rPr>
                <w:noProof/>
                <w:webHidden/>
              </w:rPr>
              <w:fldChar w:fldCharType="begin"/>
            </w:r>
            <w:r w:rsidR="00D82A0A">
              <w:rPr>
                <w:noProof/>
                <w:webHidden/>
              </w:rPr>
              <w:instrText xml:space="preserve"> PAGEREF _Toc37939747 \h </w:instrText>
            </w:r>
            <w:r w:rsidR="00D82A0A">
              <w:rPr>
                <w:noProof/>
                <w:webHidden/>
              </w:rPr>
            </w:r>
            <w:r w:rsidR="00D82A0A">
              <w:rPr>
                <w:noProof/>
                <w:webHidden/>
              </w:rPr>
              <w:fldChar w:fldCharType="separate"/>
            </w:r>
            <w:r w:rsidR="00D82A0A">
              <w:rPr>
                <w:noProof/>
                <w:webHidden/>
              </w:rPr>
              <w:t>7</w:t>
            </w:r>
            <w:r w:rsidR="00D82A0A">
              <w:rPr>
                <w:noProof/>
                <w:webHidden/>
              </w:rPr>
              <w:fldChar w:fldCharType="end"/>
            </w:r>
          </w:hyperlink>
        </w:p>
        <w:p w14:paraId="68349C28" w14:textId="77777777" w:rsidR="00D82A0A" w:rsidRDefault="00A54C34">
          <w:pPr>
            <w:pStyle w:val="TOC2"/>
            <w:tabs>
              <w:tab w:val="right" w:leader="dot" w:pos="9350"/>
            </w:tabs>
            <w:rPr>
              <w:rFonts w:asciiTheme="minorHAnsi" w:eastAsiaTheme="minorEastAsia" w:hAnsiTheme="minorHAnsi" w:cstheme="minorBidi"/>
              <w:noProof/>
              <w:sz w:val="22"/>
              <w:szCs w:val="22"/>
            </w:rPr>
          </w:pPr>
          <w:hyperlink w:anchor="_Toc37939748" w:history="1">
            <w:r w:rsidR="00D82A0A" w:rsidRPr="00963C77">
              <w:rPr>
                <w:rStyle w:val="Hyperlink"/>
                <w:noProof/>
              </w:rPr>
              <w:t>Program Name</w:t>
            </w:r>
            <w:r w:rsidR="00D82A0A">
              <w:rPr>
                <w:noProof/>
                <w:webHidden/>
              </w:rPr>
              <w:tab/>
            </w:r>
            <w:r w:rsidR="00D82A0A">
              <w:rPr>
                <w:noProof/>
                <w:webHidden/>
              </w:rPr>
              <w:fldChar w:fldCharType="begin"/>
            </w:r>
            <w:r w:rsidR="00D82A0A">
              <w:rPr>
                <w:noProof/>
                <w:webHidden/>
              </w:rPr>
              <w:instrText xml:space="preserve"> PAGEREF _Toc37939748 \h </w:instrText>
            </w:r>
            <w:r w:rsidR="00D82A0A">
              <w:rPr>
                <w:noProof/>
                <w:webHidden/>
              </w:rPr>
            </w:r>
            <w:r w:rsidR="00D82A0A">
              <w:rPr>
                <w:noProof/>
                <w:webHidden/>
              </w:rPr>
              <w:fldChar w:fldCharType="separate"/>
            </w:r>
            <w:r w:rsidR="00D82A0A">
              <w:rPr>
                <w:noProof/>
                <w:webHidden/>
              </w:rPr>
              <w:t>7</w:t>
            </w:r>
            <w:r w:rsidR="00D82A0A">
              <w:rPr>
                <w:noProof/>
                <w:webHidden/>
              </w:rPr>
              <w:fldChar w:fldCharType="end"/>
            </w:r>
          </w:hyperlink>
        </w:p>
        <w:p w14:paraId="4557A7A9" w14:textId="77777777" w:rsidR="00D82A0A" w:rsidRDefault="00A54C34">
          <w:pPr>
            <w:pStyle w:val="TOC3"/>
            <w:tabs>
              <w:tab w:val="right" w:leader="dot" w:pos="9350"/>
            </w:tabs>
            <w:rPr>
              <w:rFonts w:asciiTheme="minorHAnsi" w:eastAsiaTheme="minorEastAsia" w:hAnsiTheme="minorHAnsi" w:cstheme="minorBidi"/>
              <w:noProof/>
              <w:sz w:val="22"/>
              <w:szCs w:val="22"/>
            </w:rPr>
          </w:pPr>
          <w:hyperlink w:anchor="_Toc37939749" w:history="1">
            <w:r w:rsidR="00D82A0A" w:rsidRPr="00963C77">
              <w:rPr>
                <w:rStyle w:val="Hyperlink"/>
                <w:noProof/>
              </w:rPr>
              <w:t>Program Flow Diagram</w:t>
            </w:r>
            <w:r w:rsidR="00D82A0A">
              <w:rPr>
                <w:noProof/>
                <w:webHidden/>
              </w:rPr>
              <w:tab/>
            </w:r>
            <w:r w:rsidR="00D82A0A">
              <w:rPr>
                <w:noProof/>
                <w:webHidden/>
              </w:rPr>
              <w:fldChar w:fldCharType="begin"/>
            </w:r>
            <w:r w:rsidR="00D82A0A">
              <w:rPr>
                <w:noProof/>
                <w:webHidden/>
              </w:rPr>
              <w:instrText xml:space="preserve"> PAGEREF _Toc37939749 \h </w:instrText>
            </w:r>
            <w:r w:rsidR="00D82A0A">
              <w:rPr>
                <w:noProof/>
                <w:webHidden/>
              </w:rPr>
            </w:r>
            <w:r w:rsidR="00D82A0A">
              <w:rPr>
                <w:noProof/>
                <w:webHidden/>
              </w:rPr>
              <w:fldChar w:fldCharType="separate"/>
            </w:r>
            <w:r w:rsidR="00D82A0A">
              <w:rPr>
                <w:noProof/>
                <w:webHidden/>
              </w:rPr>
              <w:t>7</w:t>
            </w:r>
            <w:r w:rsidR="00D82A0A">
              <w:rPr>
                <w:noProof/>
                <w:webHidden/>
              </w:rPr>
              <w:fldChar w:fldCharType="end"/>
            </w:r>
          </w:hyperlink>
        </w:p>
        <w:p w14:paraId="4EC7E545" w14:textId="77777777" w:rsidR="00D82A0A" w:rsidRDefault="00A54C34">
          <w:pPr>
            <w:pStyle w:val="TOC3"/>
            <w:tabs>
              <w:tab w:val="right" w:leader="dot" w:pos="9350"/>
            </w:tabs>
            <w:rPr>
              <w:rFonts w:asciiTheme="minorHAnsi" w:eastAsiaTheme="minorEastAsia" w:hAnsiTheme="minorHAnsi" w:cstheme="minorBidi"/>
              <w:noProof/>
              <w:sz w:val="22"/>
              <w:szCs w:val="22"/>
            </w:rPr>
          </w:pPr>
          <w:hyperlink w:anchor="_Toc37939750" w:history="1">
            <w:r w:rsidR="00D82A0A" w:rsidRPr="00963C77">
              <w:rPr>
                <w:rStyle w:val="Hyperlink"/>
                <w:noProof/>
              </w:rPr>
              <w:t>Program Input:</w:t>
            </w:r>
            <w:r w:rsidR="00D82A0A">
              <w:rPr>
                <w:noProof/>
                <w:webHidden/>
              </w:rPr>
              <w:tab/>
            </w:r>
            <w:r w:rsidR="00D82A0A">
              <w:rPr>
                <w:noProof/>
                <w:webHidden/>
              </w:rPr>
              <w:fldChar w:fldCharType="begin"/>
            </w:r>
            <w:r w:rsidR="00D82A0A">
              <w:rPr>
                <w:noProof/>
                <w:webHidden/>
              </w:rPr>
              <w:instrText xml:space="preserve"> PAGEREF _Toc37939750 \h </w:instrText>
            </w:r>
            <w:r w:rsidR="00D82A0A">
              <w:rPr>
                <w:noProof/>
                <w:webHidden/>
              </w:rPr>
            </w:r>
            <w:r w:rsidR="00D82A0A">
              <w:rPr>
                <w:noProof/>
                <w:webHidden/>
              </w:rPr>
              <w:fldChar w:fldCharType="separate"/>
            </w:r>
            <w:r w:rsidR="00D82A0A">
              <w:rPr>
                <w:noProof/>
                <w:webHidden/>
              </w:rPr>
              <w:t>7</w:t>
            </w:r>
            <w:r w:rsidR="00D82A0A">
              <w:rPr>
                <w:noProof/>
                <w:webHidden/>
              </w:rPr>
              <w:fldChar w:fldCharType="end"/>
            </w:r>
          </w:hyperlink>
        </w:p>
        <w:p w14:paraId="65B370F7" w14:textId="77777777" w:rsidR="00D82A0A" w:rsidRDefault="00A54C34">
          <w:pPr>
            <w:pStyle w:val="TOC3"/>
            <w:tabs>
              <w:tab w:val="right" w:leader="dot" w:pos="9350"/>
            </w:tabs>
            <w:rPr>
              <w:rFonts w:asciiTheme="minorHAnsi" w:eastAsiaTheme="minorEastAsia" w:hAnsiTheme="minorHAnsi" w:cstheme="minorBidi"/>
              <w:noProof/>
              <w:sz w:val="22"/>
              <w:szCs w:val="22"/>
            </w:rPr>
          </w:pPr>
          <w:hyperlink w:anchor="_Toc37939751" w:history="1">
            <w:r w:rsidR="00D82A0A" w:rsidRPr="00963C77">
              <w:rPr>
                <w:rStyle w:val="Hyperlink"/>
                <w:noProof/>
              </w:rPr>
              <w:t>Program Output:</w:t>
            </w:r>
            <w:r w:rsidR="00D82A0A">
              <w:rPr>
                <w:noProof/>
                <w:webHidden/>
              </w:rPr>
              <w:tab/>
            </w:r>
            <w:r w:rsidR="00D82A0A">
              <w:rPr>
                <w:noProof/>
                <w:webHidden/>
              </w:rPr>
              <w:fldChar w:fldCharType="begin"/>
            </w:r>
            <w:r w:rsidR="00D82A0A">
              <w:rPr>
                <w:noProof/>
                <w:webHidden/>
              </w:rPr>
              <w:instrText xml:space="preserve"> PAGEREF _Toc37939751 \h </w:instrText>
            </w:r>
            <w:r w:rsidR="00D82A0A">
              <w:rPr>
                <w:noProof/>
                <w:webHidden/>
              </w:rPr>
            </w:r>
            <w:r w:rsidR="00D82A0A">
              <w:rPr>
                <w:noProof/>
                <w:webHidden/>
              </w:rPr>
              <w:fldChar w:fldCharType="separate"/>
            </w:r>
            <w:r w:rsidR="00D82A0A">
              <w:rPr>
                <w:noProof/>
                <w:webHidden/>
              </w:rPr>
              <w:t>7</w:t>
            </w:r>
            <w:r w:rsidR="00D82A0A">
              <w:rPr>
                <w:noProof/>
                <w:webHidden/>
              </w:rPr>
              <w:fldChar w:fldCharType="end"/>
            </w:r>
          </w:hyperlink>
        </w:p>
        <w:p w14:paraId="300198F6" w14:textId="77777777" w:rsidR="00D82A0A" w:rsidRDefault="00A54C34">
          <w:pPr>
            <w:pStyle w:val="TOC3"/>
            <w:tabs>
              <w:tab w:val="right" w:leader="dot" w:pos="9350"/>
            </w:tabs>
            <w:rPr>
              <w:rFonts w:asciiTheme="minorHAnsi" w:eastAsiaTheme="minorEastAsia" w:hAnsiTheme="minorHAnsi" w:cstheme="minorBidi"/>
              <w:noProof/>
              <w:sz w:val="22"/>
              <w:szCs w:val="22"/>
            </w:rPr>
          </w:pPr>
          <w:hyperlink w:anchor="_Toc37939752" w:history="1">
            <w:r w:rsidR="00D82A0A" w:rsidRPr="00963C77">
              <w:rPr>
                <w:rStyle w:val="Hyperlink"/>
                <w:noProof/>
              </w:rPr>
              <w:t>Program Description:</w:t>
            </w:r>
            <w:r w:rsidR="00D82A0A">
              <w:rPr>
                <w:noProof/>
                <w:webHidden/>
              </w:rPr>
              <w:tab/>
            </w:r>
            <w:r w:rsidR="00D82A0A">
              <w:rPr>
                <w:noProof/>
                <w:webHidden/>
              </w:rPr>
              <w:fldChar w:fldCharType="begin"/>
            </w:r>
            <w:r w:rsidR="00D82A0A">
              <w:rPr>
                <w:noProof/>
                <w:webHidden/>
              </w:rPr>
              <w:instrText xml:space="preserve"> PAGEREF _Toc37939752 \h </w:instrText>
            </w:r>
            <w:r w:rsidR="00D82A0A">
              <w:rPr>
                <w:noProof/>
                <w:webHidden/>
              </w:rPr>
            </w:r>
            <w:r w:rsidR="00D82A0A">
              <w:rPr>
                <w:noProof/>
                <w:webHidden/>
              </w:rPr>
              <w:fldChar w:fldCharType="separate"/>
            </w:r>
            <w:r w:rsidR="00D82A0A">
              <w:rPr>
                <w:noProof/>
                <w:webHidden/>
              </w:rPr>
              <w:t>7</w:t>
            </w:r>
            <w:r w:rsidR="00D82A0A">
              <w:rPr>
                <w:noProof/>
                <w:webHidden/>
              </w:rPr>
              <w:fldChar w:fldCharType="end"/>
            </w:r>
          </w:hyperlink>
        </w:p>
        <w:p w14:paraId="4855D80E" w14:textId="77777777" w:rsidR="00D82A0A" w:rsidRDefault="00A54C34">
          <w:pPr>
            <w:pStyle w:val="TOC1"/>
            <w:tabs>
              <w:tab w:val="right" w:leader="dot" w:pos="9350"/>
            </w:tabs>
            <w:rPr>
              <w:rFonts w:asciiTheme="minorHAnsi" w:eastAsiaTheme="minorEastAsia" w:hAnsiTheme="minorHAnsi" w:cstheme="minorBidi"/>
              <w:noProof/>
              <w:sz w:val="22"/>
              <w:szCs w:val="22"/>
            </w:rPr>
          </w:pPr>
          <w:hyperlink w:anchor="_Toc37939753" w:history="1">
            <w:r w:rsidR="00D82A0A" w:rsidRPr="00963C77">
              <w:rPr>
                <w:rStyle w:val="Hyperlink"/>
                <w:noProof/>
              </w:rPr>
              <w:t>Data Structure or Algorithm Analysis</w:t>
            </w:r>
            <w:r w:rsidR="00D82A0A">
              <w:rPr>
                <w:noProof/>
                <w:webHidden/>
              </w:rPr>
              <w:tab/>
            </w:r>
            <w:r w:rsidR="00D82A0A">
              <w:rPr>
                <w:noProof/>
                <w:webHidden/>
              </w:rPr>
              <w:fldChar w:fldCharType="begin"/>
            </w:r>
            <w:r w:rsidR="00D82A0A">
              <w:rPr>
                <w:noProof/>
                <w:webHidden/>
              </w:rPr>
              <w:instrText xml:space="preserve"> PAGEREF _Toc37939753 \h </w:instrText>
            </w:r>
            <w:r w:rsidR="00D82A0A">
              <w:rPr>
                <w:noProof/>
                <w:webHidden/>
              </w:rPr>
            </w:r>
            <w:r w:rsidR="00D82A0A">
              <w:rPr>
                <w:noProof/>
                <w:webHidden/>
              </w:rPr>
              <w:fldChar w:fldCharType="separate"/>
            </w:r>
            <w:r w:rsidR="00D82A0A">
              <w:rPr>
                <w:noProof/>
                <w:webHidden/>
              </w:rPr>
              <w:t>8</w:t>
            </w:r>
            <w:r w:rsidR="00D82A0A">
              <w:rPr>
                <w:noProof/>
                <w:webHidden/>
              </w:rPr>
              <w:fldChar w:fldCharType="end"/>
            </w:r>
          </w:hyperlink>
        </w:p>
        <w:p w14:paraId="204E5DE4" w14:textId="77777777" w:rsidR="00D82A0A" w:rsidRDefault="00A54C34">
          <w:pPr>
            <w:pStyle w:val="TOC2"/>
            <w:tabs>
              <w:tab w:val="right" w:leader="dot" w:pos="9350"/>
            </w:tabs>
            <w:rPr>
              <w:rFonts w:asciiTheme="minorHAnsi" w:eastAsiaTheme="minorEastAsia" w:hAnsiTheme="minorHAnsi" w:cstheme="minorBidi"/>
              <w:noProof/>
              <w:sz w:val="22"/>
              <w:szCs w:val="22"/>
            </w:rPr>
          </w:pPr>
          <w:hyperlink w:anchor="_Toc37939754" w:history="1">
            <w:r w:rsidR="00D82A0A" w:rsidRPr="00963C77">
              <w:rPr>
                <w:rStyle w:val="Hyperlink"/>
                <w:noProof/>
              </w:rPr>
              <w:t>Data Structure or Algorithm Name:</w:t>
            </w:r>
            <w:r w:rsidR="00D82A0A">
              <w:rPr>
                <w:noProof/>
                <w:webHidden/>
              </w:rPr>
              <w:tab/>
            </w:r>
            <w:r w:rsidR="00D82A0A">
              <w:rPr>
                <w:noProof/>
                <w:webHidden/>
              </w:rPr>
              <w:fldChar w:fldCharType="begin"/>
            </w:r>
            <w:r w:rsidR="00D82A0A">
              <w:rPr>
                <w:noProof/>
                <w:webHidden/>
              </w:rPr>
              <w:instrText xml:space="preserve"> PAGEREF _Toc37939754 \h </w:instrText>
            </w:r>
            <w:r w:rsidR="00D82A0A">
              <w:rPr>
                <w:noProof/>
                <w:webHidden/>
              </w:rPr>
            </w:r>
            <w:r w:rsidR="00D82A0A">
              <w:rPr>
                <w:noProof/>
                <w:webHidden/>
              </w:rPr>
              <w:fldChar w:fldCharType="separate"/>
            </w:r>
            <w:r w:rsidR="00D82A0A">
              <w:rPr>
                <w:noProof/>
                <w:webHidden/>
              </w:rPr>
              <w:t>8</w:t>
            </w:r>
            <w:r w:rsidR="00D82A0A">
              <w:rPr>
                <w:noProof/>
                <w:webHidden/>
              </w:rPr>
              <w:fldChar w:fldCharType="end"/>
            </w:r>
          </w:hyperlink>
        </w:p>
        <w:p w14:paraId="7974AE45" w14:textId="77777777" w:rsidR="00D82A0A" w:rsidRDefault="00A54C34">
          <w:pPr>
            <w:pStyle w:val="TOC3"/>
            <w:tabs>
              <w:tab w:val="right" w:leader="dot" w:pos="9350"/>
            </w:tabs>
            <w:rPr>
              <w:rFonts w:asciiTheme="minorHAnsi" w:eastAsiaTheme="minorEastAsia" w:hAnsiTheme="minorHAnsi" w:cstheme="minorBidi"/>
              <w:noProof/>
              <w:sz w:val="22"/>
              <w:szCs w:val="22"/>
            </w:rPr>
          </w:pPr>
          <w:hyperlink w:anchor="_Toc37939755" w:history="1">
            <w:r w:rsidR="00D82A0A" w:rsidRPr="00963C77">
              <w:rPr>
                <w:rStyle w:val="Hyperlink"/>
                <w:noProof/>
              </w:rPr>
              <w:t>Description</w:t>
            </w:r>
            <w:r w:rsidR="00D82A0A">
              <w:rPr>
                <w:noProof/>
                <w:webHidden/>
              </w:rPr>
              <w:tab/>
            </w:r>
            <w:r w:rsidR="00D82A0A">
              <w:rPr>
                <w:noProof/>
                <w:webHidden/>
              </w:rPr>
              <w:fldChar w:fldCharType="begin"/>
            </w:r>
            <w:r w:rsidR="00D82A0A">
              <w:rPr>
                <w:noProof/>
                <w:webHidden/>
              </w:rPr>
              <w:instrText xml:space="preserve"> PAGEREF _Toc37939755 \h </w:instrText>
            </w:r>
            <w:r w:rsidR="00D82A0A">
              <w:rPr>
                <w:noProof/>
                <w:webHidden/>
              </w:rPr>
            </w:r>
            <w:r w:rsidR="00D82A0A">
              <w:rPr>
                <w:noProof/>
                <w:webHidden/>
              </w:rPr>
              <w:fldChar w:fldCharType="separate"/>
            </w:r>
            <w:r w:rsidR="00D82A0A">
              <w:rPr>
                <w:noProof/>
                <w:webHidden/>
              </w:rPr>
              <w:t>8</w:t>
            </w:r>
            <w:r w:rsidR="00D82A0A">
              <w:rPr>
                <w:noProof/>
                <w:webHidden/>
              </w:rPr>
              <w:fldChar w:fldCharType="end"/>
            </w:r>
          </w:hyperlink>
        </w:p>
        <w:p w14:paraId="0C4E80FC" w14:textId="77777777" w:rsidR="00D82A0A" w:rsidRDefault="00A54C34">
          <w:pPr>
            <w:pStyle w:val="TOC3"/>
            <w:tabs>
              <w:tab w:val="right" w:leader="dot" w:pos="9350"/>
            </w:tabs>
            <w:rPr>
              <w:rFonts w:asciiTheme="minorHAnsi" w:eastAsiaTheme="minorEastAsia" w:hAnsiTheme="minorHAnsi" w:cstheme="minorBidi"/>
              <w:noProof/>
              <w:sz w:val="22"/>
              <w:szCs w:val="22"/>
            </w:rPr>
          </w:pPr>
          <w:hyperlink w:anchor="_Toc37939756" w:history="1">
            <w:r w:rsidR="00D82A0A" w:rsidRPr="00963C77">
              <w:rPr>
                <w:rStyle w:val="Hyperlink"/>
                <w:noProof/>
              </w:rPr>
              <w:t>Analysis</w:t>
            </w:r>
            <w:r w:rsidR="00D82A0A">
              <w:rPr>
                <w:noProof/>
                <w:webHidden/>
              </w:rPr>
              <w:tab/>
            </w:r>
            <w:r w:rsidR="00D82A0A">
              <w:rPr>
                <w:noProof/>
                <w:webHidden/>
              </w:rPr>
              <w:fldChar w:fldCharType="begin"/>
            </w:r>
            <w:r w:rsidR="00D82A0A">
              <w:rPr>
                <w:noProof/>
                <w:webHidden/>
              </w:rPr>
              <w:instrText xml:space="preserve"> PAGEREF _Toc37939756 \h </w:instrText>
            </w:r>
            <w:r w:rsidR="00D82A0A">
              <w:rPr>
                <w:noProof/>
                <w:webHidden/>
              </w:rPr>
            </w:r>
            <w:r w:rsidR="00D82A0A">
              <w:rPr>
                <w:noProof/>
                <w:webHidden/>
              </w:rPr>
              <w:fldChar w:fldCharType="separate"/>
            </w:r>
            <w:r w:rsidR="00D82A0A">
              <w:rPr>
                <w:noProof/>
                <w:webHidden/>
              </w:rPr>
              <w:t>8</w:t>
            </w:r>
            <w:r w:rsidR="00D82A0A">
              <w:rPr>
                <w:noProof/>
                <w:webHidden/>
              </w:rPr>
              <w:fldChar w:fldCharType="end"/>
            </w:r>
          </w:hyperlink>
        </w:p>
        <w:p w14:paraId="3AB6F706" w14:textId="77777777" w:rsidR="00D82A0A" w:rsidRDefault="00A54C34">
          <w:pPr>
            <w:pStyle w:val="TOC1"/>
            <w:tabs>
              <w:tab w:val="right" w:leader="dot" w:pos="9350"/>
            </w:tabs>
            <w:rPr>
              <w:rFonts w:asciiTheme="minorHAnsi" w:eastAsiaTheme="minorEastAsia" w:hAnsiTheme="minorHAnsi" w:cstheme="minorBidi"/>
              <w:noProof/>
              <w:sz w:val="22"/>
              <w:szCs w:val="22"/>
            </w:rPr>
          </w:pPr>
          <w:hyperlink w:anchor="_Toc37939757" w:history="1">
            <w:r w:rsidR="00D82A0A" w:rsidRPr="00963C77">
              <w:rPr>
                <w:rStyle w:val="Hyperlink"/>
                <w:noProof/>
              </w:rPr>
              <w:t>DB Documentation</w:t>
            </w:r>
            <w:r w:rsidR="00D82A0A">
              <w:rPr>
                <w:noProof/>
                <w:webHidden/>
              </w:rPr>
              <w:tab/>
            </w:r>
            <w:r w:rsidR="00D82A0A">
              <w:rPr>
                <w:noProof/>
                <w:webHidden/>
              </w:rPr>
              <w:fldChar w:fldCharType="begin"/>
            </w:r>
            <w:r w:rsidR="00D82A0A">
              <w:rPr>
                <w:noProof/>
                <w:webHidden/>
              </w:rPr>
              <w:instrText xml:space="preserve"> PAGEREF _Toc37939757 \h </w:instrText>
            </w:r>
            <w:r w:rsidR="00D82A0A">
              <w:rPr>
                <w:noProof/>
                <w:webHidden/>
              </w:rPr>
            </w:r>
            <w:r w:rsidR="00D82A0A">
              <w:rPr>
                <w:noProof/>
                <w:webHidden/>
              </w:rPr>
              <w:fldChar w:fldCharType="separate"/>
            </w:r>
            <w:r w:rsidR="00D82A0A">
              <w:rPr>
                <w:noProof/>
                <w:webHidden/>
              </w:rPr>
              <w:t>10</w:t>
            </w:r>
            <w:r w:rsidR="00D82A0A">
              <w:rPr>
                <w:noProof/>
                <w:webHidden/>
              </w:rPr>
              <w:fldChar w:fldCharType="end"/>
            </w:r>
          </w:hyperlink>
        </w:p>
        <w:p w14:paraId="182F72DB" w14:textId="77777777" w:rsidR="00D82A0A" w:rsidRDefault="00A54C34">
          <w:pPr>
            <w:pStyle w:val="TOC2"/>
            <w:tabs>
              <w:tab w:val="right" w:leader="dot" w:pos="9350"/>
            </w:tabs>
            <w:rPr>
              <w:rFonts w:asciiTheme="minorHAnsi" w:eastAsiaTheme="minorEastAsia" w:hAnsiTheme="minorHAnsi" w:cstheme="minorBidi"/>
              <w:noProof/>
              <w:sz w:val="22"/>
              <w:szCs w:val="22"/>
            </w:rPr>
          </w:pPr>
          <w:hyperlink w:anchor="_Toc37939758" w:history="1">
            <w:r w:rsidR="00D82A0A" w:rsidRPr="00963C77">
              <w:rPr>
                <w:rStyle w:val="Hyperlink"/>
                <w:noProof/>
              </w:rPr>
              <w:t>DB Description:</w:t>
            </w:r>
            <w:r w:rsidR="00D82A0A">
              <w:rPr>
                <w:noProof/>
                <w:webHidden/>
              </w:rPr>
              <w:tab/>
            </w:r>
            <w:r w:rsidR="00D82A0A">
              <w:rPr>
                <w:noProof/>
                <w:webHidden/>
              </w:rPr>
              <w:fldChar w:fldCharType="begin"/>
            </w:r>
            <w:r w:rsidR="00D82A0A">
              <w:rPr>
                <w:noProof/>
                <w:webHidden/>
              </w:rPr>
              <w:instrText xml:space="preserve"> PAGEREF _Toc37939758 \h </w:instrText>
            </w:r>
            <w:r w:rsidR="00D82A0A">
              <w:rPr>
                <w:noProof/>
                <w:webHidden/>
              </w:rPr>
            </w:r>
            <w:r w:rsidR="00D82A0A">
              <w:rPr>
                <w:noProof/>
                <w:webHidden/>
              </w:rPr>
              <w:fldChar w:fldCharType="separate"/>
            </w:r>
            <w:r w:rsidR="00D82A0A">
              <w:rPr>
                <w:noProof/>
                <w:webHidden/>
              </w:rPr>
              <w:t>10</w:t>
            </w:r>
            <w:r w:rsidR="00D82A0A">
              <w:rPr>
                <w:noProof/>
                <w:webHidden/>
              </w:rPr>
              <w:fldChar w:fldCharType="end"/>
            </w:r>
          </w:hyperlink>
        </w:p>
        <w:p w14:paraId="6F55EE95" w14:textId="77777777" w:rsidR="00D82A0A" w:rsidRDefault="00A54C34">
          <w:pPr>
            <w:pStyle w:val="TOC2"/>
            <w:tabs>
              <w:tab w:val="right" w:leader="dot" w:pos="9350"/>
            </w:tabs>
            <w:rPr>
              <w:rFonts w:asciiTheme="minorHAnsi" w:eastAsiaTheme="minorEastAsia" w:hAnsiTheme="minorHAnsi" w:cstheme="minorBidi"/>
              <w:noProof/>
              <w:sz w:val="22"/>
              <w:szCs w:val="22"/>
            </w:rPr>
          </w:pPr>
          <w:hyperlink w:anchor="_Toc37939759" w:history="1">
            <w:r w:rsidR="00D82A0A" w:rsidRPr="00963C77">
              <w:rPr>
                <w:rStyle w:val="Hyperlink"/>
                <w:noProof/>
              </w:rPr>
              <w:t>DB Type:</w:t>
            </w:r>
            <w:r w:rsidR="00D82A0A">
              <w:rPr>
                <w:noProof/>
                <w:webHidden/>
              </w:rPr>
              <w:tab/>
            </w:r>
            <w:r w:rsidR="00D82A0A">
              <w:rPr>
                <w:noProof/>
                <w:webHidden/>
              </w:rPr>
              <w:fldChar w:fldCharType="begin"/>
            </w:r>
            <w:r w:rsidR="00D82A0A">
              <w:rPr>
                <w:noProof/>
                <w:webHidden/>
              </w:rPr>
              <w:instrText xml:space="preserve"> PAGEREF _Toc37939759 \h </w:instrText>
            </w:r>
            <w:r w:rsidR="00D82A0A">
              <w:rPr>
                <w:noProof/>
                <w:webHidden/>
              </w:rPr>
            </w:r>
            <w:r w:rsidR="00D82A0A">
              <w:rPr>
                <w:noProof/>
                <w:webHidden/>
              </w:rPr>
              <w:fldChar w:fldCharType="separate"/>
            </w:r>
            <w:r w:rsidR="00D82A0A">
              <w:rPr>
                <w:noProof/>
                <w:webHidden/>
              </w:rPr>
              <w:t>10</w:t>
            </w:r>
            <w:r w:rsidR="00D82A0A">
              <w:rPr>
                <w:noProof/>
                <w:webHidden/>
              </w:rPr>
              <w:fldChar w:fldCharType="end"/>
            </w:r>
          </w:hyperlink>
        </w:p>
        <w:p w14:paraId="4EAEBEB7" w14:textId="77777777" w:rsidR="00D82A0A" w:rsidRDefault="00A54C34">
          <w:pPr>
            <w:pStyle w:val="TOC2"/>
            <w:tabs>
              <w:tab w:val="right" w:leader="dot" w:pos="9350"/>
            </w:tabs>
            <w:rPr>
              <w:rFonts w:asciiTheme="minorHAnsi" w:eastAsiaTheme="minorEastAsia" w:hAnsiTheme="minorHAnsi" w:cstheme="minorBidi"/>
              <w:noProof/>
              <w:sz w:val="22"/>
              <w:szCs w:val="22"/>
            </w:rPr>
          </w:pPr>
          <w:hyperlink w:anchor="_Toc37939760" w:history="1">
            <w:r w:rsidR="00D82A0A" w:rsidRPr="00963C77">
              <w:rPr>
                <w:rStyle w:val="Hyperlink"/>
                <w:noProof/>
              </w:rPr>
              <w:t>DB Tables</w:t>
            </w:r>
            <w:r w:rsidR="00D82A0A">
              <w:rPr>
                <w:noProof/>
                <w:webHidden/>
              </w:rPr>
              <w:tab/>
            </w:r>
            <w:r w:rsidR="00D82A0A">
              <w:rPr>
                <w:noProof/>
                <w:webHidden/>
              </w:rPr>
              <w:fldChar w:fldCharType="begin"/>
            </w:r>
            <w:r w:rsidR="00D82A0A">
              <w:rPr>
                <w:noProof/>
                <w:webHidden/>
              </w:rPr>
              <w:instrText xml:space="preserve"> PAGEREF _Toc37939760 \h </w:instrText>
            </w:r>
            <w:r w:rsidR="00D82A0A">
              <w:rPr>
                <w:noProof/>
                <w:webHidden/>
              </w:rPr>
            </w:r>
            <w:r w:rsidR="00D82A0A">
              <w:rPr>
                <w:noProof/>
                <w:webHidden/>
              </w:rPr>
              <w:fldChar w:fldCharType="separate"/>
            </w:r>
            <w:r w:rsidR="00D82A0A">
              <w:rPr>
                <w:noProof/>
                <w:webHidden/>
              </w:rPr>
              <w:t>10</w:t>
            </w:r>
            <w:r w:rsidR="00D82A0A">
              <w:rPr>
                <w:noProof/>
                <w:webHidden/>
              </w:rPr>
              <w:fldChar w:fldCharType="end"/>
            </w:r>
          </w:hyperlink>
        </w:p>
        <w:p w14:paraId="20D76499" w14:textId="77777777" w:rsidR="00D82A0A" w:rsidRDefault="00A54C34">
          <w:pPr>
            <w:pStyle w:val="TOC2"/>
            <w:tabs>
              <w:tab w:val="right" w:leader="dot" w:pos="9350"/>
            </w:tabs>
            <w:rPr>
              <w:rFonts w:asciiTheme="minorHAnsi" w:eastAsiaTheme="minorEastAsia" w:hAnsiTheme="minorHAnsi" w:cstheme="minorBidi"/>
              <w:noProof/>
              <w:sz w:val="22"/>
              <w:szCs w:val="22"/>
            </w:rPr>
          </w:pPr>
          <w:hyperlink w:anchor="_Toc37939761" w:history="1">
            <w:r w:rsidR="00D82A0A" w:rsidRPr="00963C77">
              <w:rPr>
                <w:rStyle w:val="Hyperlink"/>
                <w:noProof/>
              </w:rPr>
              <w:t>DB Relationship Diagrams</w:t>
            </w:r>
            <w:r w:rsidR="00D82A0A">
              <w:rPr>
                <w:noProof/>
                <w:webHidden/>
              </w:rPr>
              <w:tab/>
            </w:r>
            <w:r w:rsidR="00D82A0A">
              <w:rPr>
                <w:noProof/>
                <w:webHidden/>
              </w:rPr>
              <w:fldChar w:fldCharType="begin"/>
            </w:r>
            <w:r w:rsidR="00D82A0A">
              <w:rPr>
                <w:noProof/>
                <w:webHidden/>
              </w:rPr>
              <w:instrText xml:space="preserve"> PAGEREF _Toc37939761 \h </w:instrText>
            </w:r>
            <w:r w:rsidR="00D82A0A">
              <w:rPr>
                <w:noProof/>
                <w:webHidden/>
              </w:rPr>
            </w:r>
            <w:r w:rsidR="00D82A0A">
              <w:rPr>
                <w:noProof/>
                <w:webHidden/>
              </w:rPr>
              <w:fldChar w:fldCharType="separate"/>
            </w:r>
            <w:r w:rsidR="00D82A0A">
              <w:rPr>
                <w:noProof/>
                <w:webHidden/>
              </w:rPr>
              <w:t>10</w:t>
            </w:r>
            <w:r w:rsidR="00D82A0A">
              <w:rPr>
                <w:noProof/>
                <w:webHidden/>
              </w:rPr>
              <w:fldChar w:fldCharType="end"/>
            </w:r>
          </w:hyperlink>
        </w:p>
        <w:p w14:paraId="023B0D90" w14:textId="77777777" w:rsidR="00D82A0A" w:rsidRDefault="00A54C34">
          <w:pPr>
            <w:pStyle w:val="TOC1"/>
            <w:tabs>
              <w:tab w:val="right" w:leader="dot" w:pos="9350"/>
            </w:tabs>
            <w:rPr>
              <w:rFonts w:asciiTheme="minorHAnsi" w:eastAsiaTheme="minorEastAsia" w:hAnsiTheme="minorHAnsi" w:cstheme="minorBidi"/>
              <w:noProof/>
              <w:sz w:val="22"/>
              <w:szCs w:val="22"/>
            </w:rPr>
          </w:pPr>
          <w:hyperlink w:anchor="_Toc37939762" w:history="1">
            <w:r w:rsidR="00D82A0A" w:rsidRPr="00963C77">
              <w:rPr>
                <w:rStyle w:val="Hyperlink"/>
                <w:noProof/>
              </w:rPr>
              <w:t>Forms and Screens</w:t>
            </w:r>
            <w:r w:rsidR="00D82A0A">
              <w:rPr>
                <w:noProof/>
                <w:webHidden/>
              </w:rPr>
              <w:tab/>
            </w:r>
            <w:r w:rsidR="00D82A0A">
              <w:rPr>
                <w:noProof/>
                <w:webHidden/>
              </w:rPr>
              <w:fldChar w:fldCharType="begin"/>
            </w:r>
            <w:r w:rsidR="00D82A0A">
              <w:rPr>
                <w:noProof/>
                <w:webHidden/>
              </w:rPr>
              <w:instrText xml:space="preserve"> PAGEREF _Toc37939762 \h </w:instrText>
            </w:r>
            <w:r w:rsidR="00D82A0A">
              <w:rPr>
                <w:noProof/>
                <w:webHidden/>
              </w:rPr>
            </w:r>
            <w:r w:rsidR="00D82A0A">
              <w:rPr>
                <w:noProof/>
                <w:webHidden/>
              </w:rPr>
              <w:fldChar w:fldCharType="separate"/>
            </w:r>
            <w:r w:rsidR="00D82A0A">
              <w:rPr>
                <w:noProof/>
                <w:webHidden/>
              </w:rPr>
              <w:t>11</w:t>
            </w:r>
            <w:r w:rsidR="00D82A0A">
              <w:rPr>
                <w:noProof/>
                <w:webHidden/>
              </w:rPr>
              <w:fldChar w:fldCharType="end"/>
            </w:r>
          </w:hyperlink>
        </w:p>
        <w:p w14:paraId="2E8407D5" w14:textId="77777777" w:rsidR="00D82A0A" w:rsidRDefault="00A54C34">
          <w:pPr>
            <w:pStyle w:val="TOC1"/>
            <w:tabs>
              <w:tab w:val="right" w:leader="dot" w:pos="9350"/>
            </w:tabs>
            <w:rPr>
              <w:rFonts w:asciiTheme="minorHAnsi" w:eastAsiaTheme="minorEastAsia" w:hAnsiTheme="minorHAnsi" w:cstheme="minorBidi"/>
              <w:noProof/>
              <w:sz w:val="22"/>
              <w:szCs w:val="22"/>
            </w:rPr>
          </w:pPr>
          <w:hyperlink w:anchor="_Toc37939763" w:history="1">
            <w:r w:rsidR="00D82A0A" w:rsidRPr="00963C77">
              <w:rPr>
                <w:rStyle w:val="Hyperlink"/>
                <w:noProof/>
              </w:rPr>
              <w:t>Known Issues</w:t>
            </w:r>
            <w:r w:rsidR="00D82A0A">
              <w:rPr>
                <w:noProof/>
                <w:webHidden/>
              </w:rPr>
              <w:tab/>
            </w:r>
            <w:r w:rsidR="00D82A0A">
              <w:rPr>
                <w:noProof/>
                <w:webHidden/>
              </w:rPr>
              <w:fldChar w:fldCharType="begin"/>
            </w:r>
            <w:r w:rsidR="00D82A0A">
              <w:rPr>
                <w:noProof/>
                <w:webHidden/>
              </w:rPr>
              <w:instrText xml:space="preserve"> PAGEREF _Toc37939763 \h </w:instrText>
            </w:r>
            <w:r w:rsidR="00D82A0A">
              <w:rPr>
                <w:noProof/>
                <w:webHidden/>
              </w:rPr>
            </w:r>
            <w:r w:rsidR="00D82A0A">
              <w:rPr>
                <w:noProof/>
                <w:webHidden/>
              </w:rPr>
              <w:fldChar w:fldCharType="separate"/>
            </w:r>
            <w:r w:rsidR="00D82A0A">
              <w:rPr>
                <w:noProof/>
                <w:webHidden/>
              </w:rPr>
              <w:t>12</w:t>
            </w:r>
            <w:r w:rsidR="00D82A0A">
              <w:rPr>
                <w:noProof/>
                <w:webHidden/>
              </w:rPr>
              <w:fldChar w:fldCharType="end"/>
            </w:r>
          </w:hyperlink>
        </w:p>
        <w:p w14:paraId="1A2D4AE7" w14:textId="77777777" w:rsidR="00D82A0A" w:rsidRDefault="00A54C34">
          <w:pPr>
            <w:pStyle w:val="TOC1"/>
            <w:tabs>
              <w:tab w:val="right" w:leader="dot" w:pos="9350"/>
            </w:tabs>
            <w:rPr>
              <w:rFonts w:asciiTheme="minorHAnsi" w:eastAsiaTheme="minorEastAsia" w:hAnsiTheme="minorHAnsi" w:cstheme="minorBidi"/>
              <w:noProof/>
              <w:sz w:val="22"/>
              <w:szCs w:val="22"/>
            </w:rPr>
          </w:pPr>
          <w:hyperlink w:anchor="_Toc37939764" w:history="1">
            <w:r w:rsidR="00D82A0A" w:rsidRPr="00963C77">
              <w:rPr>
                <w:rStyle w:val="Hyperlink"/>
                <w:noProof/>
              </w:rPr>
              <w:t>Future Enhancements</w:t>
            </w:r>
            <w:r w:rsidR="00D82A0A">
              <w:rPr>
                <w:noProof/>
                <w:webHidden/>
              </w:rPr>
              <w:tab/>
            </w:r>
            <w:r w:rsidR="00D82A0A">
              <w:rPr>
                <w:noProof/>
                <w:webHidden/>
              </w:rPr>
              <w:fldChar w:fldCharType="begin"/>
            </w:r>
            <w:r w:rsidR="00D82A0A">
              <w:rPr>
                <w:noProof/>
                <w:webHidden/>
              </w:rPr>
              <w:instrText xml:space="preserve"> PAGEREF _Toc37939764 \h </w:instrText>
            </w:r>
            <w:r w:rsidR="00D82A0A">
              <w:rPr>
                <w:noProof/>
                <w:webHidden/>
              </w:rPr>
            </w:r>
            <w:r w:rsidR="00D82A0A">
              <w:rPr>
                <w:noProof/>
                <w:webHidden/>
              </w:rPr>
              <w:fldChar w:fldCharType="separate"/>
            </w:r>
            <w:r w:rsidR="00D82A0A">
              <w:rPr>
                <w:noProof/>
                <w:webHidden/>
              </w:rPr>
              <w:t>13</w:t>
            </w:r>
            <w:r w:rsidR="00D82A0A">
              <w:rPr>
                <w:noProof/>
                <w:webHidden/>
              </w:rPr>
              <w:fldChar w:fldCharType="end"/>
            </w:r>
          </w:hyperlink>
        </w:p>
        <w:p w14:paraId="569F4633" w14:textId="77777777" w:rsidR="00D82A0A" w:rsidRDefault="00A54C34">
          <w:pPr>
            <w:pStyle w:val="TOC1"/>
            <w:tabs>
              <w:tab w:val="right" w:leader="dot" w:pos="9350"/>
            </w:tabs>
            <w:rPr>
              <w:rFonts w:asciiTheme="minorHAnsi" w:eastAsiaTheme="minorEastAsia" w:hAnsiTheme="minorHAnsi" w:cstheme="minorBidi"/>
              <w:noProof/>
              <w:sz w:val="22"/>
              <w:szCs w:val="22"/>
            </w:rPr>
          </w:pPr>
          <w:hyperlink w:anchor="_Toc37939765" w:history="1">
            <w:r w:rsidR="00D82A0A" w:rsidRPr="00963C77">
              <w:rPr>
                <w:rStyle w:val="Hyperlink"/>
                <w:noProof/>
              </w:rPr>
              <w:t>Other Resources</w:t>
            </w:r>
            <w:r w:rsidR="00D82A0A">
              <w:rPr>
                <w:noProof/>
                <w:webHidden/>
              </w:rPr>
              <w:tab/>
            </w:r>
            <w:r w:rsidR="00D82A0A">
              <w:rPr>
                <w:noProof/>
                <w:webHidden/>
              </w:rPr>
              <w:fldChar w:fldCharType="begin"/>
            </w:r>
            <w:r w:rsidR="00D82A0A">
              <w:rPr>
                <w:noProof/>
                <w:webHidden/>
              </w:rPr>
              <w:instrText xml:space="preserve"> PAGEREF _Toc37939765 \h </w:instrText>
            </w:r>
            <w:r w:rsidR="00D82A0A">
              <w:rPr>
                <w:noProof/>
                <w:webHidden/>
              </w:rPr>
            </w:r>
            <w:r w:rsidR="00D82A0A">
              <w:rPr>
                <w:noProof/>
                <w:webHidden/>
              </w:rPr>
              <w:fldChar w:fldCharType="separate"/>
            </w:r>
            <w:r w:rsidR="00D82A0A">
              <w:rPr>
                <w:noProof/>
                <w:webHidden/>
              </w:rPr>
              <w:t>14</w:t>
            </w:r>
            <w:r w:rsidR="00D82A0A">
              <w:rPr>
                <w:noProof/>
                <w:webHidden/>
              </w:rPr>
              <w:fldChar w:fldCharType="end"/>
            </w:r>
          </w:hyperlink>
        </w:p>
        <w:p w14:paraId="3754FAE7" w14:textId="77777777" w:rsidR="00493DFE" w:rsidRDefault="00493DFE">
          <w:r>
            <w:rPr>
              <w:b/>
              <w:bCs/>
              <w:noProof/>
            </w:rPr>
            <w:fldChar w:fldCharType="end"/>
          </w:r>
        </w:p>
      </w:sdtContent>
    </w:sdt>
    <w:p w14:paraId="522A4ABB" w14:textId="77777777" w:rsidR="00493DFE" w:rsidRDefault="00493DFE">
      <w:pPr>
        <w:spacing w:after="160" w:line="259" w:lineRule="auto"/>
      </w:pPr>
      <w:r>
        <w:br w:type="page"/>
      </w:r>
    </w:p>
    <w:p w14:paraId="3B81C778" w14:textId="77777777" w:rsidR="00D92B59" w:rsidRPr="003F27B1" w:rsidRDefault="00D92B59" w:rsidP="00D92B59">
      <w:pPr>
        <w:pStyle w:val="Heading1"/>
        <w:jc w:val="center"/>
        <w:rPr>
          <w:b w:val="0"/>
        </w:rPr>
      </w:pPr>
      <w:bookmarkStart w:id="0" w:name="_Toc37939738"/>
      <w:r w:rsidRPr="003F27B1">
        <w:rPr>
          <w:b w:val="0"/>
        </w:rPr>
        <w:lastRenderedPageBreak/>
        <w:t>Abstract</w:t>
      </w:r>
      <w:bookmarkEnd w:id="0"/>
    </w:p>
    <w:p w14:paraId="35CE8577" w14:textId="0A8238D5" w:rsidR="005E30B2" w:rsidRDefault="005E30B2" w:rsidP="005E30B2">
      <w:pPr>
        <w:ind w:firstLine="720"/>
      </w:pPr>
      <w:r>
        <w:t xml:space="preserve">Type 1 diabetes can be a tricky disease to treat.  In order to make sure insulin doses are correct, glucose readings, how much and what kind of food the patient is taking in, what kind of exercise they are getting, and what their dose histories are like must be tracked. If the information </w:t>
      </w:r>
      <w:r w:rsidR="00AB21F6">
        <w:t>is not</w:t>
      </w:r>
      <w:r>
        <w:t xml:space="preserve"> tracked in a consistent and complete manner the doctor </w:t>
      </w:r>
      <w:r w:rsidR="00806B57">
        <w:t>cannot</w:t>
      </w:r>
      <w:r>
        <w:t xml:space="preserve"> make the most informed decisions. </w:t>
      </w:r>
      <w:proofErr w:type="gramStart"/>
      <w:r>
        <w:t>It’s</w:t>
      </w:r>
      <w:proofErr w:type="gramEnd"/>
      <w:r>
        <w:t xml:space="preserve"> also helpful to the user themselves so they can see trends and act on their own if they notice a problem.</w:t>
      </w:r>
    </w:p>
    <w:p w14:paraId="4EE305FD" w14:textId="1D4F5278" w:rsidR="005E30B2" w:rsidRDefault="005E30B2" w:rsidP="005E30B2">
      <w:pPr>
        <w:ind w:firstLine="720"/>
      </w:pPr>
      <w:r>
        <w:t xml:space="preserve">Besides this being a computer science project, </w:t>
      </w:r>
      <w:r w:rsidR="00AB21F6">
        <w:t>it is</w:t>
      </w:r>
      <w:r>
        <w:t xml:space="preserve"> also related to the health field in that </w:t>
      </w:r>
      <w:proofErr w:type="gramStart"/>
      <w:r>
        <w:t>it’s</w:t>
      </w:r>
      <w:proofErr w:type="gramEnd"/>
      <w:r>
        <w:t xml:space="preserve"> made for a type 1 diabetic to help manage their disease.  </w:t>
      </w:r>
    </w:p>
    <w:p w14:paraId="766999FE" w14:textId="77777777" w:rsidR="005E30B2" w:rsidRDefault="005E30B2" w:rsidP="005E30B2">
      <w:pPr>
        <w:ind w:firstLine="720"/>
      </w:pPr>
      <w:r>
        <w:t xml:space="preserve">This project will be a desktop application that tracks information for a diabetic user and allows them to track their readings and dosages over time.  This will allow them and their doctor to adjust insulin doses and diet. Usually when a patient is first diagnosed, they will be put on minimal doses of insulin so the doctor can see how they react first.  Having very low blood sugar is a much more immediate threat than having high blood sugar, so common practice is to start small and adjust based on logs. If a patient tends to be higher at a certain meal each day the carb counts, previous glucose reading, time between readings, and dosages can be looked at so adjustments can be made. Carb counts will rely on the patient figuring out what they are eating and approximate amounts. There are many food databases out there that can be used, and of course food labels and proper portion control are a big part of it. </w:t>
      </w:r>
    </w:p>
    <w:p w14:paraId="4C45925E" w14:textId="77777777" w:rsidR="005E30B2" w:rsidRDefault="005E30B2" w:rsidP="005E30B2">
      <w:pPr>
        <w:ind w:firstLine="720"/>
      </w:pPr>
      <w:r>
        <w:t xml:space="preserve">There will be two desktop applications – the first will be turn the data into a spreadsheet for the physician to use.  The main app will have a simple interface for the patient to log information, edit previous entries, and see reports showing how the reading compares to their last seven days and month trends.  For example, when a breakfast entry is made, the user can see </w:t>
      </w:r>
      <w:r>
        <w:lastRenderedPageBreak/>
        <w:t>what the carb intake and glucose reading are relative to those trends.  A spreadsheet can be generated via the second application, which will handle reporting.  This spreadsheet can be taken to the physician.  It will allow for showing a straight log of all information as well as averages for each meal for each week.  It will show for each day the glucose readings, grams of carbs eaten, and insulin doses per meal.</w:t>
      </w:r>
    </w:p>
    <w:p w14:paraId="240D0BF9" w14:textId="77777777" w:rsidR="005E30B2" w:rsidRDefault="005E30B2" w:rsidP="005E30B2">
      <w:pPr>
        <w:ind w:firstLine="720"/>
      </w:pPr>
      <w:r>
        <w:t xml:space="preserve">The result of this should hopefully be excellent record-keeping, a more informed and responsive physician, and a healthier patient. </w:t>
      </w:r>
    </w:p>
    <w:p w14:paraId="2391118C" w14:textId="77777777" w:rsidR="005E30B2" w:rsidRDefault="005E30B2" w:rsidP="005E30B2">
      <w:pPr>
        <w:ind w:firstLine="720"/>
      </w:pPr>
      <w:r>
        <w:t xml:space="preserve">An example of how comprehensive records can help is this example: the patient noticed glucose readings going up over a period of time. When she reviewed started reviewing her meals and notes she realized that the sugar free gum she was chewing was actually adding a non-trivial amount of carbs. It turns out that sugar alcohols have to be accounted for (six grams of sugar alcohols translates to three grams of sugar), as well as the one gram of carbs. </w:t>
      </w:r>
    </w:p>
    <w:p w14:paraId="0F5AE348" w14:textId="77777777" w:rsidR="005E30B2" w:rsidRDefault="005E30B2" w:rsidP="005E30B2">
      <w:r>
        <w:tab/>
        <w:t>I would expect this application to allow the patient and doctor to identify trends quickly and react to anything being out of the normal range.</w:t>
      </w:r>
    </w:p>
    <w:p w14:paraId="08664F07" w14:textId="77777777" w:rsidR="0085586E" w:rsidRPr="0085586E" w:rsidRDefault="0085586E" w:rsidP="0085586E"/>
    <w:p w14:paraId="57F283F4" w14:textId="77777777" w:rsidR="00BA1BDA" w:rsidRDefault="00BA1BDA">
      <w:pPr>
        <w:spacing w:after="160" w:line="259" w:lineRule="auto"/>
      </w:pPr>
      <w:r>
        <w:br w:type="page"/>
      </w:r>
    </w:p>
    <w:p w14:paraId="0DBCFB44" w14:textId="77777777" w:rsidR="00D46365" w:rsidRPr="00EA4C17" w:rsidRDefault="00BA1BDA" w:rsidP="00BA1BDA">
      <w:pPr>
        <w:pStyle w:val="Heading1"/>
        <w:jc w:val="center"/>
      </w:pPr>
      <w:bookmarkStart w:id="1" w:name="_Toc37939739"/>
      <w:r w:rsidRPr="00EA4C17">
        <w:lastRenderedPageBreak/>
        <w:t>System Documentation</w:t>
      </w:r>
      <w:bookmarkEnd w:id="1"/>
    </w:p>
    <w:p w14:paraId="26000817" w14:textId="77777777" w:rsidR="001F3A73" w:rsidRDefault="001F3A73" w:rsidP="00BA1BDA">
      <w:pPr>
        <w:pStyle w:val="Heading2"/>
      </w:pPr>
      <w:bookmarkStart w:id="2" w:name="_Toc37939740"/>
      <w:r>
        <w:t>System Overview</w:t>
      </w:r>
      <w:bookmarkEnd w:id="2"/>
    </w:p>
    <w:p w14:paraId="1DB618CF" w14:textId="7A607FFF" w:rsidR="005B1363" w:rsidRDefault="00B04EB2" w:rsidP="001F3A73">
      <w:r>
        <w:tab/>
      </w:r>
      <w:r w:rsidR="005B1363">
        <w:t xml:space="preserve">This system was designed with my mother in mind.  She was recently (late last year) diagnosed with Type I Diabetes, </w:t>
      </w:r>
      <w:r w:rsidR="00230450">
        <w:t xml:space="preserve">and also has some issues with cataracts and poor vision (as a diabetes complication), and </w:t>
      </w:r>
      <w:r w:rsidR="00241B41">
        <w:t>sometimes has a hard time with using a computer.  I wanted to make this as easy as possible for her to make entries</w:t>
      </w:r>
      <w:r w:rsidR="00900189">
        <w:t xml:space="preserve"> (and for me to enter old ones), while making it as informative as possible.</w:t>
      </w:r>
    </w:p>
    <w:p w14:paraId="2EA95A2D" w14:textId="1FB5D4EC" w:rsidR="001F3A73" w:rsidRDefault="00B04EB2" w:rsidP="005B1363">
      <w:pPr>
        <w:ind w:firstLine="720"/>
      </w:pPr>
      <w:r>
        <w:t xml:space="preserve">The system is made of two programs.  The first acts as a log of </w:t>
      </w:r>
      <w:r w:rsidR="009A06CC">
        <w:t xml:space="preserve">diabetes info taken throughout the day. It both displays the recent information added, and also </w:t>
      </w:r>
      <w:r w:rsidR="00B44BC7">
        <w:t xml:space="preserve">allows a comparison of the daily values against the previous seven, 14, and 30 days.  </w:t>
      </w:r>
      <w:r w:rsidR="00046A89">
        <w:t xml:space="preserve">The second program </w:t>
      </w:r>
      <w:r w:rsidR="00071D67">
        <w:t xml:space="preserve">generates two different reports.  </w:t>
      </w:r>
      <w:r w:rsidR="005514A6">
        <w:t>The first is the log of all entries and shows each entry on its own line.  The second is a spreadsheet in which each row is a day’s worth of numbers. It omits the food descriptions and notes that are in the first report.</w:t>
      </w:r>
    </w:p>
    <w:p w14:paraId="0A486F66" w14:textId="0FC550B4" w:rsidR="0048130B" w:rsidRPr="001F3A73" w:rsidRDefault="0048130B" w:rsidP="001F3A73">
      <w:r>
        <w:tab/>
        <w:t>The primary consideration was ease of use. I wanted to display a lot of information in an uncluttered way</w:t>
      </w:r>
      <w:r w:rsidR="000F23C9">
        <w:t>, and to make it as easy as possible to make entries.  For the second application I wanted to make it a matter o</w:t>
      </w:r>
      <w:r w:rsidR="005B1363">
        <w:t>f as few interactions as possible being needed to generate the reports.</w:t>
      </w:r>
    </w:p>
    <w:p w14:paraId="31F52D7E" w14:textId="77777777" w:rsidR="00BA1BDA" w:rsidRDefault="00BA1BDA" w:rsidP="00BA1BDA">
      <w:pPr>
        <w:pStyle w:val="Heading2"/>
      </w:pPr>
      <w:bookmarkStart w:id="3" w:name="_Toc37939741"/>
      <w:r>
        <w:lastRenderedPageBreak/>
        <w:t>System Diagram</w:t>
      </w:r>
      <w:bookmarkEnd w:id="3"/>
    </w:p>
    <w:p w14:paraId="75A8D06F" w14:textId="6FA78AB8" w:rsidR="00BA1BDA" w:rsidRDefault="003F73AB" w:rsidP="00BA1BDA">
      <w:r>
        <w:object w:dxaOrig="12000" w:dyaOrig="9900" w14:anchorId="73E22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6.25pt" o:ole="">
            <v:imagedata r:id="rId8" o:title=""/>
          </v:shape>
          <o:OLEObject Type="Embed" ProgID="Visio.Drawing.15" ShapeID="_x0000_i1025" DrawAspect="Content" ObjectID="_1649853145" r:id="rId9"/>
        </w:object>
      </w:r>
    </w:p>
    <w:p w14:paraId="685130E0" w14:textId="77777777" w:rsidR="00BA1BDA" w:rsidRDefault="00BA1BDA" w:rsidP="00BA1BDA"/>
    <w:p w14:paraId="0DCCF9A3" w14:textId="77777777" w:rsidR="00BA1BDA" w:rsidRDefault="00BA1BDA" w:rsidP="00BA1BDA">
      <w:pPr>
        <w:pStyle w:val="Heading2"/>
      </w:pPr>
      <w:bookmarkStart w:id="4" w:name="_Toc37939742"/>
      <w:r w:rsidRPr="00FD3C52">
        <w:t>System Inputs:</w:t>
      </w:r>
      <w:bookmarkEnd w:id="4"/>
    </w:p>
    <w:p w14:paraId="0B91AA26" w14:textId="77777777" w:rsidR="00FD3C52" w:rsidRDefault="00FD3C52" w:rsidP="00FD3C52">
      <w:pPr>
        <w:pStyle w:val="ListParagraph"/>
        <w:numPr>
          <w:ilvl w:val="0"/>
          <w:numId w:val="1"/>
        </w:numPr>
      </w:pPr>
      <w:r>
        <w:t>List files, window forms, and DB used as input to the system</w:t>
      </w:r>
    </w:p>
    <w:p w14:paraId="6E3935AA" w14:textId="327E471E" w:rsidR="00FD3C52" w:rsidRDefault="00FD3C52" w:rsidP="00FD3C52">
      <w:pPr>
        <w:pStyle w:val="ListParagraph"/>
        <w:numPr>
          <w:ilvl w:val="0"/>
          <w:numId w:val="1"/>
        </w:numPr>
      </w:pPr>
      <w:r>
        <w:t xml:space="preserve"> </w:t>
      </w:r>
      <w:r w:rsidR="001C0163">
        <w:t>Database is diabetes-diary.db, a</w:t>
      </w:r>
      <w:r w:rsidR="003F7958">
        <w:t>n</w:t>
      </w:r>
      <w:r w:rsidR="001C0163">
        <w:t xml:space="preserve"> </w:t>
      </w:r>
      <w:r w:rsidR="003F7958">
        <w:t>SQLite</w:t>
      </w:r>
      <w:r w:rsidR="001C0163">
        <w:t xml:space="preserve"> relational database</w:t>
      </w:r>
    </w:p>
    <w:p w14:paraId="4FFB4594" w14:textId="34850B22" w:rsidR="001C0163" w:rsidRDefault="001C0163" w:rsidP="00FD3C52">
      <w:pPr>
        <w:pStyle w:val="ListParagraph"/>
        <w:numPr>
          <w:ilvl w:val="0"/>
          <w:numId w:val="1"/>
        </w:numPr>
      </w:pPr>
      <w:r>
        <w:t>Forms:</w:t>
      </w:r>
    </w:p>
    <w:p w14:paraId="6F08D65D" w14:textId="6A8D56D0" w:rsidR="009212B4" w:rsidRDefault="009212B4" w:rsidP="009212B4">
      <w:pPr>
        <w:pStyle w:val="ListParagraph"/>
        <w:numPr>
          <w:ilvl w:val="1"/>
          <w:numId w:val="1"/>
        </w:numPr>
      </w:pPr>
      <w:r>
        <w:t>DiaryEntryForm</w:t>
      </w:r>
      <w:r w:rsidR="00644124">
        <w:t xml:space="preserve"> – Accepts the following inputs</w:t>
      </w:r>
    </w:p>
    <w:p w14:paraId="4B486B57" w14:textId="010FA57B" w:rsidR="00644124" w:rsidRDefault="00644124" w:rsidP="00644124">
      <w:pPr>
        <w:pStyle w:val="ListParagraph"/>
        <w:numPr>
          <w:ilvl w:val="2"/>
          <w:numId w:val="1"/>
        </w:numPr>
      </w:pPr>
      <w:r>
        <w:t>Entry Type (breakfast/lunch/dinner/bedtime)</w:t>
      </w:r>
    </w:p>
    <w:p w14:paraId="504C1A21" w14:textId="467C0B49" w:rsidR="00644124" w:rsidRDefault="00644124" w:rsidP="00644124">
      <w:pPr>
        <w:pStyle w:val="ListParagraph"/>
        <w:numPr>
          <w:ilvl w:val="2"/>
          <w:numId w:val="1"/>
        </w:numPr>
      </w:pPr>
      <w:r>
        <w:t>Date</w:t>
      </w:r>
    </w:p>
    <w:p w14:paraId="1FC9BD13" w14:textId="52101285" w:rsidR="00644124" w:rsidRDefault="00644124" w:rsidP="00644124">
      <w:pPr>
        <w:pStyle w:val="ListParagraph"/>
        <w:numPr>
          <w:ilvl w:val="2"/>
          <w:numId w:val="1"/>
        </w:numPr>
      </w:pPr>
      <w:r>
        <w:lastRenderedPageBreak/>
        <w:t>Time</w:t>
      </w:r>
    </w:p>
    <w:p w14:paraId="4DA3590C" w14:textId="19B9B8C3" w:rsidR="00644124" w:rsidRDefault="00644124" w:rsidP="00644124">
      <w:pPr>
        <w:pStyle w:val="ListParagraph"/>
        <w:numPr>
          <w:ilvl w:val="2"/>
          <w:numId w:val="1"/>
        </w:numPr>
      </w:pPr>
      <w:r>
        <w:t>Glucose Reading</w:t>
      </w:r>
    </w:p>
    <w:p w14:paraId="04F1C3F2" w14:textId="31D9F8FA" w:rsidR="007F53B3" w:rsidRDefault="007F53B3" w:rsidP="00644124">
      <w:pPr>
        <w:pStyle w:val="ListParagraph"/>
        <w:numPr>
          <w:ilvl w:val="2"/>
          <w:numId w:val="1"/>
        </w:numPr>
      </w:pPr>
      <w:r>
        <w:t>Base dose of insulin for that meal</w:t>
      </w:r>
    </w:p>
    <w:p w14:paraId="12314E71" w14:textId="2611E39D" w:rsidR="007F53B3" w:rsidRDefault="007F53B3" w:rsidP="00644124">
      <w:pPr>
        <w:pStyle w:val="ListParagraph"/>
        <w:numPr>
          <w:ilvl w:val="2"/>
          <w:numId w:val="1"/>
        </w:numPr>
      </w:pPr>
      <w:r>
        <w:t>Insulin adjustment based on glucose level</w:t>
      </w:r>
    </w:p>
    <w:p w14:paraId="1755D601" w14:textId="5B80FCB3" w:rsidR="0089380A" w:rsidRDefault="0089380A" w:rsidP="00644124">
      <w:pPr>
        <w:pStyle w:val="ListParagraph"/>
        <w:numPr>
          <w:ilvl w:val="2"/>
          <w:numId w:val="1"/>
        </w:numPr>
      </w:pPr>
      <w:r>
        <w:t>Total dose of fast-acting insulin taken</w:t>
      </w:r>
    </w:p>
    <w:p w14:paraId="7E6B51D0" w14:textId="485B034E" w:rsidR="0089380A" w:rsidRDefault="0089380A" w:rsidP="00644124">
      <w:pPr>
        <w:pStyle w:val="ListParagraph"/>
        <w:numPr>
          <w:ilvl w:val="2"/>
          <w:numId w:val="1"/>
        </w:numPr>
      </w:pPr>
      <w:r>
        <w:t>Total dose of slow-acting insulin taken</w:t>
      </w:r>
    </w:p>
    <w:p w14:paraId="669AAB83" w14:textId="46A4EF31" w:rsidR="0089380A" w:rsidRDefault="0089380A" w:rsidP="00644124">
      <w:pPr>
        <w:pStyle w:val="ListParagraph"/>
        <w:numPr>
          <w:ilvl w:val="2"/>
          <w:numId w:val="1"/>
        </w:numPr>
      </w:pPr>
      <w:r>
        <w:t>Estimated grams of carbs eaten</w:t>
      </w:r>
    </w:p>
    <w:p w14:paraId="407911FA" w14:textId="717FE9EA" w:rsidR="0089380A" w:rsidRDefault="0089380A" w:rsidP="00644124">
      <w:pPr>
        <w:pStyle w:val="ListParagraph"/>
        <w:numPr>
          <w:ilvl w:val="2"/>
          <w:numId w:val="1"/>
        </w:numPr>
      </w:pPr>
      <w:r>
        <w:t>Description of food eaten</w:t>
      </w:r>
    </w:p>
    <w:p w14:paraId="533DB323" w14:textId="1E3EF47B" w:rsidR="0089380A" w:rsidRDefault="0089380A" w:rsidP="00644124">
      <w:pPr>
        <w:pStyle w:val="ListParagraph"/>
        <w:numPr>
          <w:ilvl w:val="2"/>
          <w:numId w:val="1"/>
        </w:numPr>
      </w:pPr>
      <w:r>
        <w:t>Notes</w:t>
      </w:r>
    </w:p>
    <w:p w14:paraId="7035C6E8" w14:textId="6601908D" w:rsidR="009A6AB3" w:rsidRDefault="009A6AB3" w:rsidP="009A6AB3">
      <w:pPr>
        <w:pStyle w:val="ListParagraph"/>
        <w:numPr>
          <w:ilvl w:val="1"/>
          <w:numId w:val="1"/>
        </w:numPr>
      </w:pPr>
      <w:r>
        <w:t>EntryLogDatagrid – allows user to select an entry to edit it</w:t>
      </w:r>
    </w:p>
    <w:p w14:paraId="651356F9" w14:textId="6EC89B9C" w:rsidR="005665CB" w:rsidRDefault="005665CB" w:rsidP="009A6AB3">
      <w:pPr>
        <w:pStyle w:val="ListParagraph"/>
        <w:numPr>
          <w:ilvl w:val="1"/>
          <w:numId w:val="1"/>
        </w:numPr>
      </w:pPr>
      <w:r>
        <w:t>ReportsPanel</w:t>
      </w:r>
    </w:p>
    <w:p w14:paraId="21069BDF" w14:textId="6C41FE62" w:rsidR="005665CB" w:rsidRDefault="005665CB" w:rsidP="005665CB">
      <w:pPr>
        <w:pStyle w:val="ListParagraph"/>
        <w:numPr>
          <w:ilvl w:val="2"/>
          <w:numId w:val="1"/>
        </w:numPr>
      </w:pPr>
      <w:r>
        <w:t>Report type – can select the following</w:t>
      </w:r>
    </w:p>
    <w:p w14:paraId="37141B71" w14:textId="2705C6B9" w:rsidR="005665CB" w:rsidRDefault="005665CB" w:rsidP="005665CB">
      <w:pPr>
        <w:pStyle w:val="ListParagraph"/>
        <w:numPr>
          <w:ilvl w:val="3"/>
          <w:numId w:val="1"/>
        </w:numPr>
      </w:pPr>
      <w:r>
        <w:t>Daily Log</w:t>
      </w:r>
    </w:p>
    <w:p w14:paraId="23CCAE00" w14:textId="2DD0D87A" w:rsidR="00FD3C52" w:rsidRDefault="005665CB" w:rsidP="00B031A3">
      <w:pPr>
        <w:pStyle w:val="ListParagraph"/>
        <w:numPr>
          <w:ilvl w:val="3"/>
          <w:numId w:val="1"/>
        </w:numPr>
      </w:pPr>
      <w:r>
        <w:t>Spreadsheet</w:t>
      </w:r>
    </w:p>
    <w:p w14:paraId="7E3BF78F" w14:textId="77777777" w:rsidR="00FD3C52" w:rsidRDefault="00FD3C52" w:rsidP="00FD3C52"/>
    <w:p w14:paraId="5D9526AD" w14:textId="77777777" w:rsidR="00FD3C52" w:rsidRDefault="00FD3C52" w:rsidP="00FD3C52">
      <w:pPr>
        <w:pStyle w:val="Heading2"/>
      </w:pPr>
      <w:bookmarkStart w:id="5" w:name="_Toc37939743"/>
      <w:r>
        <w:t>System Outputs:</w:t>
      </w:r>
      <w:bookmarkEnd w:id="5"/>
    </w:p>
    <w:p w14:paraId="2F5EC0D9" w14:textId="7D8C43D6" w:rsidR="00FD3C52" w:rsidRDefault="00B031A3" w:rsidP="00FD3C52">
      <w:pPr>
        <w:pStyle w:val="ListParagraph"/>
        <w:numPr>
          <w:ilvl w:val="0"/>
          <w:numId w:val="2"/>
        </w:numPr>
      </w:pPr>
      <w:r>
        <w:t>Entry form will result in database updates</w:t>
      </w:r>
    </w:p>
    <w:p w14:paraId="09135850" w14:textId="509ADD58" w:rsidR="00B031A3" w:rsidRDefault="00B031A3" w:rsidP="00FD3C52">
      <w:pPr>
        <w:pStyle w:val="ListParagraph"/>
        <w:numPr>
          <w:ilvl w:val="0"/>
          <w:numId w:val="2"/>
        </w:numPr>
      </w:pPr>
      <w:r>
        <w:t>Database will be used to update the</w:t>
      </w:r>
      <w:r w:rsidR="00FE523F">
        <w:t xml:space="preserve"> RecentHistory panel</w:t>
      </w:r>
    </w:p>
    <w:p w14:paraId="602A5F8B" w14:textId="2D582869" w:rsidR="00FE523F" w:rsidRDefault="00FE523F" w:rsidP="00FE523F">
      <w:pPr>
        <w:pStyle w:val="ListParagraph"/>
        <w:numPr>
          <w:ilvl w:val="1"/>
          <w:numId w:val="2"/>
        </w:numPr>
      </w:pPr>
      <w:r>
        <w:t>Shows</w:t>
      </w:r>
      <w:r w:rsidR="003E489A">
        <w:t xml:space="preserve"> current day vs daily, 7-day, 14-day, and </w:t>
      </w:r>
      <w:proofErr w:type="gramStart"/>
      <w:r w:rsidR="003E489A">
        <w:t>30 day</w:t>
      </w:r>
      <w:proofErr w:type="gramEnd"/>
      <w:r w:rsidR="003E489A">
        <w:t xml:space="preserve"> averages</w:t>
      </w:r>
    </w:p>
    <w:p w14:paraId="6118FE73" w14:textId="298CE39B" w:rsidR="00FD3C52" w:rsidRDefault="00FD3C52" w:rsidP="00FD3C52">
      <w:pPr>
        <w:pStyle w:val="ListParagraph"/>
        <w:numPr>
          <w:ilvl w:val="0"/>
          <w:numId w:val="2"/>
        </w:numPr>
      </w:pPr>
      <w:r>
        <w:t xml:space="preserve"> </w:t>
      </w:r>
      <w:r w:rsidR="003E489A">
        <w:t>Db will also be used to update the EntryLogDatagrid, which shows</w:t>
      </w:r>
      <w:r w:rsidR="00DE53F2">
        <w:t xml:space="preserve"> all the log entries made, by default ordered first by date (ascending), and second by </w:t>
      </w:r>
      <w:r w:rsidR="00137F3D">
        <w:t>entry type (ascending)</w:t>
      </w:r>
    </w:p>
    <w:p w14:paraId="1D047306" w14:textId="02F85AE8" w:rsidR="00137F3D" w:rsidRDefault="00137F3D" w:rsidP="00FD3C52">
      <w:pPr>
        <w:pStyle w:val="ListParagraph"/>
        <w:numPr>
          <w:ilvl w:val="0"/>
          <w:numId w:val="2"/>
        </w:numPr>
      </w:pPr>
      <w:r>
        <w:t>Reports program will output the following</w:t>
      </w:r>
    </w:p>
    <w:p w14:paraId="0CC41861" w14:textId="2992AC44" w:rsidR="00137F3D" w:rsidRDefault="00137F3D" w:rsidP="00137F3D">
      <w:pPr>
        <w:pStyle w:val="ListParagraph"/>
        <w:numPr>
          <w:ilvl w:val="1"/>
          <w:numId w:val="2"/>
        </w:numPr>
      </w:pPr>
      <w:r>
        <w:lastRenderedPageBreak/>
        <w:t>Daily log – a log of all entries</w:t>
      </w:r>
      <w:r w:rsidR="00E7330E">
        <w:t>, ordered by date (descending) and entry type (ascending). It will show all the entry information, and each entry will be a row in the report</w:t>
      </w:r>
    </w:p>
    <w:p w14:paraId="7AE77A07" w14:textId="16DBFACA" w:rsidR="00E7330E" w:rsidRDefault="00E7330E" w:rsidP="00137F3D">
      <w:pPr>
        <w:pStyle w:val="ListParagraph"/>
        <w:numPr>
          <w:ilvl w:val="1"/>
          <w:numId w:val="2"/>
        </w:numPr>
      </w:pPr>
      <w:r>
        <w:t>Spreadsheet</w:t>
      </w:r>
      <w:r w:rsidR="00A54AA3">
        <w:t xml:space="preserve"> – This will show all the information for a day’s entries on one row of the spreadsheet, excepting for the food descriptions and </w:t>
      </w:r>
      <w:r w:rsidR="00E5394F">
        <w:t>notes.</w:t>
      </w:r>
    </w:p>
    <w:p w14:paraId="16E675C5" w14:textId="77777777" w:rsidR="00FD3C52" w:rsidRDefault="00FD3C52" w:rsidP="00FD3C52"/>
    <w:p w14:paraId="2240C0F0" w14:textId="77777777" w:rsidR="00FD3C52" w:rsidRDefault="00FD3C52" w:rsidP="00FD3C52">
      <w:pPr>
        <w:pStyle w:val="Heading2"/>
      </w:pPr>
      <w:bookmarkStart w:id="6" w:name="_Toc37939744"/>
      <w:r>
        <w:t>System Processing:</w:t>
      </w:r>
      <w:bookmarkEnd w:id="6"/>
    </w:p>
    <w:p w14:paraId="6E7A5EFB" w14:textId="2DC56AD5" w:rsidR="0005306A" w:rsidRDefault="00D8513D" w:rsidP="000E05F8">
      <w:pPr>
        <w:ind w:firstLine="720"/>
      </w:pPr>
      <w:r>
        <w:t>The Diabetes Diary program opens up a window</w:t>
      </w:r>
      <w:r w:rsidR="00C12E9F">
        <w:t xml:space="preserve"> with three sections in it. The first is an entry panel on the left, which allows a user to add or edit entries.  On the right side, on the top, is a recent history </w:t>
      </w:r>
      <w:r w:rsidR="00157D31">
        <w:t xml:space="preserve">control which shows the current day’s entries compared to the last 7, 14, and </w:t>
      </w:r>
      <w:r w:rsidR="0017492B">
        <w:t>30-day</w:t>
      </w:r>
      <w:r w:rsidR="00157D31">
        <w:t xml:space="preserve"> averages for each entry type.  Making an entry that falls within any of those entries will result in the averages for that part being recalculated and displayed.  The final section is below the recent history, and it displays log entries</w:t>
      </w:r>
      <w:r w:rsidR="00A42B2C">
        <w:t xml:space="preserve"> with one entry per line, and the lines colored based on the glucose value (red for bad, green for good, yellow and orange for intermediate)</w:t>
      </w:r>
      <w:r w:rsidR="004A5BB5">
        <w:t xml:space="preserve">.  Making an entry updates the log.  </w:t>
      </w:r>
      <w:r w:rsidR="00B91292">
        <w:t>Additionally,</w:t>
      </w:r>
      <w:r w:rsidR="004A5BB5">
        <w:t xml:space="preserve"> the user can select an entry in the log, to bring it up in the entry section, where they can make edits.</w:t>
      </w:r>
    </w:p>
    <w:p w14:paraId="4DD5A495" w14:textId="621432CB" w:rsidR="004A5BB5" w:rsidRDefault="004A5BB5" w:rsidP="000E05F8">
      <w:pPr>
        <w:ind w:firstLine="720"/>
      </w:pPr>
      <w:r>
        <w:t>The Diabetes Diary Reports program</w:t>
      </w:r>
      <w:r w:rsidR="000E05F8">
        <w:t xml:space="preserve"> simply allows the user to print one of two report types, the daily log, and the daily summary.</w:t>
      </w:r>
      <w:r w:rsidR="00DD7A75">
        <w:t xml:space="preserve">  There are two buttons the </w:t>
      </w:r>
      <w:r w:rsidR="00ED4CF0">
        <w:t>user can select, representing the report type.</w:t>
      </w:r>
    </w:p>
    <w:p w14:paraId="3BED8517" w14:textId="13A3FF7A" w:rsidR="009F0127" w:rsidRPr="00FD3C52" w:rsidRDefault="009F0127" w:rsidP="000E05F8">
      <w:pPr>
        <w:ind w:firstLine="720"/>
      </w:pPr>
      <w:r>
        <w:t>The environment requirements are simply a</w:t>
      </w:r>
      <w:r w:rsidR="00D45E01">
        <w:t xml:space="preserve"> computer with Windows 10.  Windows 7 and newer should work, but I </w:t>
      </w:r>
      <w:r w:rsidR="004B322F">
        <w:t>do not</w:t>
      </w:r>
      <w:r w:rsidR="00D45E01">
        <w:t xml:space="preserve"> have a machine to test that on.</w:t>
      </w:r>
      <w:r w:rsidR="00822043">
        <w:t xml:space="preserve">  Internally, because </w:t>
      </w:r>
      <w:r w:rsidR="004B322F">
        <w:t>I am</w:t>
      </w:r>
      <w:r w:rsidR="00822043">
        <w:t xml:space="preserve"> using SQLite, I need a driver fo</w:t>
      </w:r>
      <w:r w:rsidR="009973E9">
        <w:t>r it, which is part of the program environment.  Everything is self-contained.</w:t>
      </w:r>
    </w:p>
    <w:p w14:paraId="2A83CC74" w14:textId="77777777" w:rsidR="00DA59B4" w:rsidRDefault="00DA59B4" w:rsidP="00DA59B4"/>
    <w:p w14:paraId="1D474879" w14:textId="77777777" w:rsidR="00BB3DA8" w:rsidRDefault="00BB3DA8" w:rsidP="00BB3DA8">
      <w:pPr>
        <w:pStyle w:val="Heading2"/>
      </w:pPr>
      <w:bookmarkStart w:id="7" w:name="_Toc37939745"/>
      <w:r>
        <w:t>System Requirements:</w:t>
      </w:r>
      <w:bookmarkEnd w:id="7"/>
    </w:p>
    <w:p w14:paraId="419B4801" w14:textId="285EA87D" w:rsidR="00A87089" w:rsidRDefault="00A87089" w:rsidP="00817E7A">
      <w:r>
        <w:tab/>
      </w:r>
      <w:r w:rsidR="004B322F">
        <w:t xml:space="preserve">This is Windows software and requires Windows 10.  </w:t>
      </w:r>
      <w:r>
        <w:t xml:space="preserve">This requires that .NET framework be installed, which </w:t>
      </w:r>
      <w:r w:rsidR="004B322F">
        <w:t>should not</w:t>
      </w:r>
      <w:r>
        <w:t xml:space="preserve"> be an issue on Windows 10 </w:t>
      </w:r>
      <w:r w:rsidR="004B322F">
        <w:t>machines but</w:t>
      </w:r>
      <w:r>
        <w:t xml:space="preserve"> may or may not be come with</w:t>
      </w:r>
      <w:r w:rsidR="00210CCF">
        <w:t xml:space="preserve"> other Windows versions.  </w:t>
      </w:r>
    </w:p>
    <w:p w14:paraId="5F225094" w14:textId="6B3CA7E6" w:rsidR="00BB3DA8" w:rsidRDefault="00AF48AB" w:rsidP="00DA59B4">
      <w:r>
        <w:tab/>
        <w:t>The installation requires a zip file, which supplies the executable for each program</w:t>
      </w:r>
      <w:r w:rsidR="000F54EF">
        <w:t>, the drivers and framework,</w:t>
      </w:r>
      <w:r>
        <w:t xml:space="preserve"> as well as the database.  The database is SQLite</w:t>
      </w:r>
      <w:r w:rsidR="00B35C6B">
        <w:t>, and the OS is Windows 10.</w:t>
      </w:r>
      <w:r w:rsidR="00767B79">
        <w:t xml:space="preserve"> Nothing else should be required</w:t>
      </w:r>
      <w:r w:rsidR="00A87089">
        <w:t xml:space="preserve"> outside of the zip file.</w:t>
      </w:r>
    </w:p>
    <w:p w14:paraId="427A3188" w14:textId="77777777" w:rsidR="00BB3DA8" w:rsidRDefault="00BB3DA8" w:rsidP="00BB3DA8">
      <w:pPr>
        <w:pStyle w:val="Heading2"/>
      </w:pPr>
      <w:bookmarkStart w:id="8" w:name="_Toc37939746"/>
      <w:r>
        <w:t>System Implementation:</w:t>
      </w:r>
      <w:bookmarkEnd w:id="8"/>
    </w:p>
    <w:p w14:paraId="7B5A00F1" w14:textId="43C00535" w:rsidR="00497F88" w:rsidRDefault="00241A65" w:rsidP="00497F88">
      <w:pPr>
        <w:ind w:firstLine="360"/>
      </w:pPr>
      <w:r>
        <w:t xml:space="preserve">The zip file must be available, and it should be unzipped to whatever the location the user wants.  The database is included, with dummy data.  </w:t>
      </w:r>
      <w:r w:rsidR="00BE0CE3">
        <w:t>So,</w:t>
      </w:r>
      <w:r w:rsidR="00497F88">
        <w:t xml:space="preserve"> to use the software:</w:t>
      </w:r>
    </w:p>
    <w:p w14:paraId="364358B1" w14:textId="77777777" w:rsidR="00497F88" w:rsidRDefault="00497F88" w:rsidP="00497F88">
      <w:pPr>
        <w:pStyle w:val="ListParagraph"/>
        <w:numPr>
          <w:ilvl w:val="0"/>
          <w:numId w:val="11"/>
        </w:numPr>
      </w:pPr>
      <w:r>
        <w:t>Acquire the diabetes-diary.zip file.</w:t>
      </w:r>
    </w:p>
    <w:p w14:paraId="32955915" w14:textId="77777777" w:rsidR="00497F88" w:rsidRDefault="00497F88" w:rsidP="00497F88">
      <w:pPr>
        <w:pStyle w:val="ListParagraph"/>
        <w:numPr>
          <w:ilvl w:val="0"/>
          <w:numId w:val="11"/>
        </w:numPr>
      </w:pPr>
      <w:r>
        <w:t>Unzip to the location you wish it to be ran from.</w:t>
      </w:r>
    </w:p>
    <w:p w14:paraId="264373D8" w14:textId="602942EC" w:rsidR="00BE0CE3" w:rsidRDefault="00BE0CE3" w:rsidP="00497F88">
      <w:pPr>
        <w:pStyle w:val="ListParagraph"/>
        <w:numPr>
          <w:ilvl w:val="0"/>
          <w:numId w:val="11"/>
        </w:numPr>
      </w:pPr>
      <w:r>
        <w:t xml:space="preserve">Double-click </w:t>
      </w:r>
      <w:r w:rsidR="00DF7D67">
        <w:t xml:space="preserve">DiabetesDiary.exe to install </w:t>
      </w:r>
      <w:r>
        <w:t>and run it</w:t>
      </w:r>
    </w:p>
    <w:p w14:paraId="43C406EA" w14:textId="6F44364C" w:rsidR="00DA59B4" w:rsidRDefault="00BE0CE3" w:rsidP="006F1FEA">
      <w:pPr>
        <w:pStyle w:val="ListParagraph"/>
        <w:numPr>
          <w:ilvl w:val="0"/>
          <w:numId w:val="11"/>
        </w:numPr>
        <w:spacing w:after="160" w:line="259" w:lineRule="auto"/>
      </w:pPr>
      <w:r>
        <w:t xml:space="preserve">Double-click </w:t>
      </w:r>
      <w:r w:rsidR="00DF7D67">
        <w:t xml:space="preserve">DiabetesDiaryReports.exe </w:t>
      </w:r>
      <w:r>
        <w:t>to install and run it</w:t>
      </w:r>
      <w:r w:rsidR="00DA59B4">
        <w:br w:type="page"/>
      </w:r>
    </w:p>
    <w:p w14:paraId="524A1121" w14:textId="77777777" w:rsidR="00DA59B4" w:rsidRPr="00EA4C17" w:rsidRDefault="00DA59B4" w:rsidP="00DA59B4">
      <w:pPr>
        <w:pStyle w:val="Heading1"/>
        <w:jc w:val="center"/>
      </w:pPr>
      <w:bookmarkStart w:id="9" w:name="_Toc37939747"/>
      <w:r w:rsidRPr="00EA4C17">
        <w:lastRenderedPageBreak/>
        <w:t>Program Documentation</w:t>
      </w:r>
      <w:bookmarkEnd w:id="9"/>
    </w:p>
    <w:p w14:paraId="7E7FFBD2" w14:textId="190BCFFA" w:rsidR="00DA59B4" w:rsidRDefault="00AB38B4" w:rsidP="00DA59B4">
      <w:pPr>
        <w:pStyle w:val="Heading2"/>
      </w:pPr>
      <w:r>
        <w:t>Diabetes Diary</w:t>
      </w:r>
    </w:p>
    <w:p w14:paraId="53C0FF98" w14:textId="069A5C22" w:rsidR="00DA59B4" w:rsidRDefault="009E6189" w:rsidP="00DA59B4">
      <w:pPr>
        <w:ind w:left="720"/>
      </w:pPr>
      <w:r>
        <w:object w:dxaOrig="11460" w:dyaOrig="9751" w14:anchorId="36236304">
          <v:shape id="_x0000_i1026" type="#_x0000_t75" style="width:467.25pt;height:397.5pt" o:ole="">
            <v:imagedata r:id="rId10" o:title=""/>
          </v:shape>
          <o:OLEObject Type="Embed" ProgID="Visio.Drawing.15" ShapeID="_x0000_i1026" DrawAspect="Content" ObjectID="_1649853146" r:id="rId11"/>
        </w:object>
      </w:r>
    </w:p>
    <w:p w14:paraId="2E1A3A52" w14:textId="77777777" w:rsidR="00DA59B4" w:rsidRDefault="00DA59B4" w:rsidP="00DA59B4">
      <w:pPr>
        <w:pStyle w:val="Heading3"/>
        <w:ind w:left="720"/>
      </w:pPr>
      <w:bookmarkStart w:id="10" w:name="_Toc37939750"/>
      <w:r>
        <w:t>Program Input:</w:t>
      </w:r>
      <w:bookmarkEnd w:id="10"/>
    </w:p>
    <w:p w14:paraId="7F2249DD" w14:textId="0CA76CB1" w:rsidR="00DA59B4" w:rsidRDefault="00C73A3E" w:rsidP="00DA59B4">
      <w:pPr>
        <w:pStyle w:val="ListParagraph"/>
        <w:numPr>
          <w:ilvl w:val="0"/>
          <w:numId w:val="3"/>
        </w:numPr>
      </w:pPr>
      <w:r>
        <w:t xml:space="preserve">Database: </w:t>
      </w:r>
      <w:r w:rsidR="00997946">
        <w:t>SQLite local file diabetes-diary.db</w:t>
      </w:r>
    </w:p>
    <w:p w14:paraId="652D2860" w14:textId="30E8411E" w:rsidR="00997946" w:rsidRDefault="00997946" w:rsidP="00DA59B4">
      <w:pPr>
        <w:pStyle w:val="ListParagraph"/>
        <w:numPr>
          <w:ilvl w:val="0"/>
          <w:numId w:val="3"/>
        </w:numPr>
      </w:pPr>
      <w:r>
        <w:t>Forms:</w:t>
      </w:r>
    </w:p>
    <w:p w14:paraId="5916DEF5" w14:textId="097F9717" w:rsidR="00997946" w:rsidRDefault="0017492B" w:rsidP="00997946">
      <w:pPr>
        <w:pStyle w:val="ListParagraph"/>
        <w:numPr>
          <w:ilvl w:val="1"/>
          <w:numId w:val="3"/>
        </w:numPr>
      </w:pPr>
      <w:r>
        <w:t xml:space="preserve">DiaryEntryForm </w:t>
      </w:r>
    </w:p>
    <w:p w14:paraId="68B8E67B" w14:textId="35E3DCB1" w:rsidR="00D9288C" w:rsidRDefault="00D9288C" w:rsidP="00997946">
      <w:pPr>
        <w:pStyle w:val="ListParagraph"/>
        <w:numPr>
          <w:ilvl w:val="1"/>
          <w:numId w:val="3"/>
        </w:numPr>
      </w:pPr>
      <w:r>
        <w:t xml:space="preserve">EntryLogDatagrid </w:t>
      </w:r>
    </w:p>
    <w:p w14:paraId="68DA8A1F" w14:textId="77777777" w:rsidR="00DA59B4" w:rsidRDefault="00DA59B4" w:rsidP="00DA59B4">
      <w:pPr>
        <w:pStyle w:val="Heading3"/>
        <w:ind w:left="720"/>
      </w:pPr>
      <w:bookmarkStart w:id="11" w:name="_Toc37939751"/>
      <w:r>
        <w:lastRenderedPageBreak/>
        <w:t>Program Output:</w:t>
      </w:r>
      <w:bookmarkEnd w:id="11"/>
    </w:p>
    <w:p w14:paraId="17A2356F" w14:textId="77777777" w:rsidR="00ED67EB" w:rsidRDefault="00ED67EB" w:rsidP="00DA59B4">
      <w:pPr>
        <w:pStyle w:val="ListParagraph"/>
        <w:numPr>
          <w:ilvl w:val="0"/>
          <w:numId w:val="3"/>
        </w:numPr>
      </w:pPr>
      <w:r>
        <w:t>DiaryEntryForm (Diabetes Diary)</w:t>
      </w:r>
    </w:p>
    <w:p w14:paraId="20F1A361" w14:textId="77777777" w:rsidR="00ED67EB" w:rsidRDefault="00ED67EB" w:rsidP="00DA59B4">
      <w:pPr>
        <w:pStyle w:val="ListParagraph"/>
        <w:numPr>
          <w:ilvl w:val="0"/>
          <w:numId w:val="3"/>
        </w:numPr>
      </w:pPr>
      <w:r>
        <w:t>EntryLogDatagrid (Diabetes Diary)</w:t>
      </w:r>
    </w:p>
    <w:p w14:paraId="4C649225" w14:textId="77777777" w:rsidR="008A6D0D" w:rsidRDefault="008A6D0D" w:rsidP="00DA59B4">
      <w:pPr>
        <w:pStyle w:val="ListParagraph"/>
        <w:numPr>
          <w:ilvl w:val="0"/>
          <w:numId w:val="3"/>
        </w:numPr>
      </w:pPr>
      <w:r>
        <w:t>RecentResultsForm (Diabetes Diary)</w:t>
      </w:r>
    </w:p>
    <w:p w14:paraId="2F7E1D6A" w14:textId="0F2B6292" w:rsidR="00DA59B4" w:rsidRDefault="009E6189" w:rsidP="00DA59B4">
      <w:pPr>
        <w:pStyle w:val="ListParagraph"/>
        <w:numPr>
          <w:ilvl w:val="0"/>
          <w:numId w:val="3"/>
        </w:numPr>
      </w:pPr>
      <w:r>
        <w:t>OutputWindow</w:t>
      </w:r>
      <w:r w:rsidR="008A6D0D">
        <w:t xml:space="preserve"> (Diabetes Diary Reports)</w:t>
      </w:r>
      <w:r w:rsidR="00DA59B4">
        <w:t xml:space="preserve"> </w:t>
      </w:r>
    </w:p>
    <w:p w14:paraId="143B340B" w14:textId="77777777" w:rsidR="00DA59B4" w:rsidRDefault="00DA59B4" w:rsidP="00DA59B4">
      <w:pPr>
        <w:pStyle w:val="ListParagraph"/>
        <w:numPr>
          <w:ilvl w:val="0"/>
          <w:numId w:val="3"/>
        </w:numPr>
      </w:pPr>
      <w:r>
        <w:t xml:space="preserve"> </w:t>
      </w:r>
    </w:p>
    <w:p w14:paraId="3E4836E1" w14:textId="77777777" w:rsidR="00DA59B4" w:rsidRDefault="0097574D" w:rsidP="0097574D">
      <w:pPr>
        <w:pStyle w:val="Heading3"/>
        <w:ind w:left="720"/>
      </w:pPr>
      <w:bookmarkStart w:id="12" w:name="_Toc37939752"/>
      <w:r>
        <w:t>Program Description:</w:t>
      </w:r>
      <w:bookmarkEnd w:id="12"/>
    </w:p>
    <w:p w14:paraId="736E2802" w14:textId="77777777" w:rsidR="003D7471" w:rsidRDefault="0097574D" w:rsidP="00DA59B4">
      <w:pPr>
        <w:ind w:left="720"/>
      </w:pPr>
      <w:r>
        <w:t xml:space="preserve">Fully describe how the </w:t>
      </w:r>
      <w:r w:rsidR="00D60115">
        <w:t>program</w:t>
      </w:r>
      <w:r>
        <w:t xml:space="preserve"> works using an input – process – output format</w:t>
      </w:r>
      <w:r w:rsidR="00552A25">
        <w:t xml:space="preserve">. </w:t>
      </w:r>
    </w:p>
    <w:p w14:paraId="6401BF7F" w14:textId="77777777" w:rsidR="00DA59B4" w:rsidRPr="00DA59B4" w:rsidRDefault="003D7471" w:rsidP="003D7471">
      <w:pPr>
        <w:pStyle w:val="ListParagraph"/>
        <w:numPr>
          <w:ilvl w:val="0"/>
          <w:numId w:val="12"/>
        </w:numPr>
      </w:pPr>
      <w:r w:rsidRPr="003D7471">
        <w:rPr>
          <w:i/>
        </w:rPr>
        <w:t>Include the programming language used</w:t>
      </w:r>
      <w:r>
        <w:t>.</w:t>
      </w:r>
    </w:p>
    <w:p w14:paraId="321C6532" w14:textId="77777777" w:rsidR="00DA59B4" w:rsidRDefault="00DA59B4" w:rsidP="00DA59B4"/>
    <w:p w14:paraId="759C3F7E" w14:textId="682A2FC7" w:rsidR="00AB38B4" w:rsidRDefault="00AB38B4" w:rsidP="00AB38B4">
      <w:pPr>
        <w:pStyle w:val="Heading2"/>
      </w:pPr>
      <w:bookmarkStart w:id="13" w:name="_Toc37939753"/>
      <w:r>
        <w:lastRenderedPageBreak/>
        <w:t>Diabetes Diary Reports</w:t>
      </w:r>
    </w:p>
    <w:p w14:paraId="063CAA3B" w14:textId="77777777" w:rsidR="00AB38B4" w:rsidRDefault="00AB38B4" w:rsidP="00AB38B4">
      <w:pPr>
        <w:pStyle w:val="Heading3"/>
        <w:ind w:left="720"/>
        <w:rPr>
          <w:color w:val="auto"/>
        </w:rPr>
      </w:pPr>
      <w:r w:rsidRPr="0004654E">
        <w:rPr>
          <w:color w:val="auto"/>
        </w:rPr>
        <w:t>Program Flow Diagram</w:t>
      </w:r>
    </w:p>
    <w:p w14:paraId="37562468" w14:textId="2CDC946C" w:rsidR="0004654E" w:rsidRPr="0004654E" w:rsidRDefault="00D97E80" w:rsidP="0004654E">
      <w:r>
        <w:object w:dxaOrig="11460" w:dyaOrig="9751" w14:anchorId="189525EC">
          <v:shape id="_x0000_i1027" type="#_x0000_t75" style="width:467.25pt;height:397.5pt" o:ole="">
            <v:imagedata r:id="rId10" o:title=""/>
          </v:shape>
          <o:OLEObject Type="Embed" ProgID="Visio.Drawing.15" ShapeID="_x0000_i1027" DrawAspect="Content" ObjectID="_1649853147" r:id="rId12"/>
        </w:object>
      </w:r>
    </w:p>
    <w:p w14:paraId="2951DBF0" w14:textId="77777777" w:rsidR="00AB38B4" w:rsidRDefault="00AB38B4" w:rsidP="0004654E"/>
    <w:p w14:paraId="446F5FE0" w14:textId="77777777" w:rsidR="00AB38B4" w:rsidRDefault="00AB38B4" w:rsidP="00AB38B4">
      <w:pPr>
        <w:pStyle w:val="Heading3"/>
        <w:ind w:left="720"/>
      </w:pPr>
      <w:r>
        <w:t>Program Input:</w:t>
      </w:r>
    </w:p>
    <w:p w14:paraId="36D84997" w14:textId="596297BF" w:rsidR="00AB38B4" w:rsidRDefault="00AB38B4" w:rsidP="00AB38B4">
      <w:pPr>
        <w:pStyle w:val="ListParagraph"/>
        <w:numPr>
          <w:ilvl w:val="0"/>
          <w:numId w:val="3"/>
        </w:numPr>
      </w:pPr>
      <w:r>
        <w:t>Database: SQLite local file diabetes-diary.db</w:t>
      </w:r>
    </w:p>
    <w:p w14:paraId="228BF369" w14:textId="77777777" w:rsidR="00AB38B4" w:rsidRDefault="00AB38B4" w:rsidP="00AB38B4">
      <w:pPr>
        <w:pStyle w:val="ListParagraph"/>
        <w:numPr>
          <w:ilvl w:val="0"/>
          <w:numId w:val="3"/>
        </w:numPr>
      </w:pPr>
      <w:r>
        <w:t>Forms:</w:t>
      </w:r>
    </w:p>
    <w:p w14:paraId="6E05B68B" w14:textId="2B660594" w:rsidR="00AB38B4" w:rsidRDefault="00F624F9" w:rsidP="00AB38B4">
      <w:pPr>
        <w:pStyle w:val="ListParagraph"/>
        <w:numPr>
          <w:ilvl w:val="1"/>
          <w:numId w:val="3"/>
        </w:numPr>
      </w:pPr>
      <w:r>
        <w:t>ReportSelectionForm</w:t>
      </w:r>
    </w:p>
    <w:p w14:paraId="5D7EE8E5" w14:textId="77777777" w:rsidR="00AB38B4" w:rsidRDefault="00AB38B4" w:rsidP="00AB38B4">
      <w:pPr>
        <w:pStyle w:val="Heading3"/>
        <w:ind w:left="720"/>
      </w:pPr>
      <w:r>
        <w:lastRenderedPageBreak/>
        <w:t>Program Output:</w:t>
      </w:r>
    </w:p>
    <w:p w14:paraId="6E3AA6CC" w14:textId="37E9D922" w:rsidR="00AB38B4" w:rsidRDefault="003A5A59" w:rsidP="00AB38B4">
      <w:pPr>
        <w:pStyle w:val="ListParagraph"/>
        <w:numPr>
          <w:ilvl w:val="0"/>
          <w:numId w:val="3"/>
        </w:numPr>
      </w:pPr>
      <w:r>
        <w:t>Output Window</w:t>
      </w:r>
      <w:r w:rsidR="00AB38B4">
        <w:t xml:space="preserve"> </w:t>
      </w:r>
    </w:p>
    <w:p w14:paraId="634F4FFB" w14:textId="262A9928" w:rsidR="00F624F9" w:rsidRDefault="00F624F9" w:rsidP="00AB38B4">
      <w:pPr>
        <w:pStyle w:val="ListParagraph"/>
        <w:numPr>
          <w:ilvl w:val="0"/>
          <w:numId w:val="3"/>
        </w:numPr>
      </w:pPr>
      <w:r>
        <w:t>Output</w:t>
      </w:r>
      <w:r w:rsidR="009F348F">
        <w:t xml:space="preserve"> file: diabetes-log (csv)</w:t>
      </w:r>
    </w:p>
    <w:p w14:paraId="5B1DE3AF" w14:textId="656458E5" w:rsidR="00AB38B4" w:rsidRDefault="009F348F" w:rsidP="009F348F">
      <w:pPr>
        <w:pStyle w:val="ListParagraph"/>
        <w:numPr>
          <w:ilvl w:val="0"/>
          <w:numId w:val="3"/>
        </w:numPr>
      </w:pPr>
      <w:r>
        <w:t>Output file: diabetes-summary (csv)</w:t>
      </w:r>
      <w:r w:rsidR="00AB38B4">
        <w:t xml:space="preserve"> </w:t>
      </w:r>
    </w:p>
    <w:p w14:paraId="24B488EB" w14:textId="77777777" w:rsidR="00AB38B4" w:rsidRDefault="00AB38B4" w:rsidP="00AB38B4">
      <w:pPr>
        <w:pStyle w:val="Heading3"/>
        <w:ind w:left="720"/>
      </w:pPr>
      <w:r>
        <w:t>Program Description:</w:t>
      </w:r>
    </w:p>
    <w:p w14:paraId="3CF558C4" w14:textId="77777777" w:rsidR="00AB38B4" w:rsidRDefault="00AB38B4" w:rsidP="00AB38B4">
      <w:pPr>
        <w:ind w:left="720"/>
      </w:pPr>
      <w:r>
        <w:t xml:space="preserve">Fully describe how the program works using an input – process – output format. </w:t>
      </w:r>
    </w:p>
    <w:p w14:paraId="2B5B364A" w14:textId="77777777" w:rsidR="00AB38B4" w:rsidRPr="00DA59B4" w:rsidRDefault="00AB38B4" w:rsidP="00AB38B4">
      <w:pPr>
        <w:pStyle w:val="ListParagraph"/>
        <w:numPr>
          <w:ilvl w:val="0"/>
          <w:numId w:val="12"/>
        </w:numPr>
      </w:pPr>
      <w:r w:rsidRPr="003D7471">
        <w:rPr>
          <w:i/>
        </w:rPr>
        <w:t>Include the programming language used</w:t>
      </w:r>
      <w:r>
        <w:t>.</w:t>
      </w:r>
    </w:p>
    <w:p w14:paraId="1FBF2426" w14:textId="77777777" w:rsidR="00817E7A" w:rsidRDefault="00861A07" w:rsidP="00817E7A">
      <w:pPr>
        <w:pStyle w:val="Heading1"/>
        <w:jc w:val="center"/>
      </w:pPr>
      <w:r w:rsidRPr="00861A07">
        <w:rPr>
          <w:rFonts w:ascii="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6D2AD209" wp14:editId="1EC88EB8">
                <wp:simplePos x="0" y="0"/>
                <wp:positionH relativeFrom="column">
                  <wp:posOffset>2476500</wp:posOffset>
                </wp:positionH>
                <wp:positionV relativeFrom="paragraph">
                  <wp:posOffset>419100</wp:posOffset>
                </wp:positionV>
                <wp:extent cx="327660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342900"/>
                        </a:xfrm>
                        <a:prstGeom prst="rect">
                          <a:avLst/>
                        </a:prstGeom>
                        <a:solidFill>
                          <a:srgbClr val="FFFFFF"/>
                        </a:solidFill>
                        <a:ln w="9525">
                          <a:solidFill>
                            <a:srgbClr val="000000"/>
                          </a:solidFill>
                          <a:miter lim="800000"/>
                          <a:headEnd/>
                          <a:tailEnd/>
                        </a:ln>
                      </wps:spPr>
                      <wps:txbx>
                        <w:txbxContent>
                          <w:p w14:paraId="7784ECD2" w14:textId="28960587" w:rsidR="00861A07" w:rsidRDefault="0001111E">
                            <w:r>
                              <w:t>Lis</w:t>
                            </w:r>
                            <w:r w:rsidR="00AB50B0">
                              <w:t>t</w:t>
                            </w:r>
                            <w:r w:rsidR="005144C0">
                              <w:t xml:space="preserve"> (data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2AD209" id="_x0000_t202" coordsize="21600,21600" o:spt="202" path="m,l,21600r21600,l21600,xe">
                <v:stroke joinstyle="miter"/>
                <v:path gradientshapeok="t" o:connecttype="rect"/>
              </v:shapetype>
              <v:shape id="Text Box 2" o:spid="_x0000_s1026" type="#_x0000_t202" style="position:absolute;left:0;text-align:left;margin-left:195pt;margin-top:33pt;width:258pt;height:27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">
                <v:textbox>
                  <w:txbxContent>
                    <w:p w14:paraId="7784ECD2" w14:textId="28960587" w:rsidR="00861A07" w:rsidRDefault="0001111E">
                      <w:r>
                        <w:t>Lis</w:t>
                      </w:r>
                      <w:r w:rsidR="00AB50B0">
                        <w:t>t</w:t>
                      </w:r>
                      <w:r w:rsidR="005144C0">
                        <w:t xml:space="preserve"> (data structure)</w:t>
                      </w:r>
                    </w:p>
                  </w:txbxContent>
                </v:textbox>
                <w10:wrap type="square"/>
              </v:shape>
            </w:pict>
          </mc:Fallback>
        </mc:AlternateContent>
      </w:r>
      <w:r w:rsidR="00817E7A">
        <w:t>Data Structure or Algorithm Analysis</w:t>
      </w:r>
      <w:bookmarkEnd w:id="13"/>
    </w:p>
    <w:p w14:paraId="02DA9BAD" w14:textId="77777777" w:rsidR="00817E7A" w:rsidRPr="002F5DF3" w:rsidRDefault="00817E7A" w:rsidP="00817E7A">
      <w:pPr>
        <w:pStyle w:val="Heading2"/>
        <w:rPr>
          <w:rFonts w:ascii="Times New Roman" w:hAnsi="Times New Roman" w:cs="Times New Roman"/>
          <w:sz w:val="24"/>
          <w:szCs w:val="24"/>
        </w:rPr>
      </w:pPr>
      <w:bookmarkStart w:id="14" w:name="_Toc37939754"/>
      <w:r w:rsidRPr="002F5DF3">
        <w:rPr>
          <w:rFonts w:ascii="Times New Roman" w:hAnsi="Times New Roman" w:cs="Times New Roman"/>
          <w:sz w:val="24"/>
          <w:szCs w:val="24"/>
        </w:rPr>
        <w:t>Data Structure or Algorithm Name</w:t>
      </w:r>
      <w:r w:rsidR="00861A07">
        <w:rPr>
          <w:rFonts w:ascii="Times New Roman" w:hAnsi="Times New Roman" w:cs="Times New Roman"/>
          <w:sz w:val="24"/>
          <w:szCs w:val="24"/>
        </w:rPr>
        <w:t>:</w:t>
      </w:r>
      <w:bookmarkEnd w:id="14"/>
      <w:r w:rsidR="00861A07">
        <w:rPr>
          <w:rFonts w:ascii="Times New Roman" w:hAnsi="Times New Roman" w:cs="Times New Roman"/>
          <w:sz w:val="24"/>
          <w:szCs w:val="24"/>
        </w:rPr>
        <w:t xml:space="preserve"> </w:t>
      </w:r>
    </w:p>
    <w:p w14:paraId="1792F578" w14:textId="77777777" w:rsidR="00817E7A" w:rsidRPr="002F5DF3" w:rsidRDefault="00817E7A" w:rsidP="00817E7A">
      <w:pPr>
        <w:pStyle w:val="Heading3"/>
        <w:ind w:left="720"/>
        <w:rPr>
          <w:rFonts w:ascii="Times New Roman" w:hAnsi="Times New Roman" w:cs="Times New Roman"/>
        </w:rPr>
      </w:pPr>
      <w:bookmarkStart w:id="15" w:name="_Toc37939755"/>
      <w:r w:rsidRPr="002F5DF3">
        <w:rPr>
          <w:rFonts w:ascii="Times New Roman" w:hAnsi="Times New Roman" w:cs="Times New Roman"/>
        </w:rPr>
        <w:t>Description</w:t>
      </w:r>
      <w:bookmarkEnd w:id="15"/>
    </w:p>
    <w:p w14:paraId="7BDFCA38" w14:textId="7B335C50" w:rsidR="00817E7A" w:rsidRPr="002F5DF3" w:rsidRDefault="005144C0" w:rsidP="00817E7A">
      <w:pPr>
        <w:ind w:left="720"/>
      </w:pPr>
      <w:r>
        <w:t>The main data structures used are the Entry class, and the Entries List, which is a dynamic array of all the Entries</w:t>
      </w:r>
      <w:r w:rsidR="009D49BB">
        <w:t xml:space="preserve">: List&lt;Entry&gt; </w:t>
      </w:r>
      <w:proofErr w:type="spellStart"/>
      <w:r w:rsidR="00AB158B">
        <w:t>entryLog</w:t>
      </w:r>
      <w:proofErr w:type="spellEnd"/>
    </w:p>
    <w:p w14:paraId="535DBE14" w14:textId="77777777" w:rsidR="00817E7A" w:rsidRPr="002F5DF3" w:rsidRDefault="00817E7A" w:rsidP="00817E7A">
      <w:pPr>
        <w:pStyle w:val="Heading3"/>
        <w:ind w:left="720"/>
        <w:rPr>
          <w:rFonts w:ascii="Times New Roman" w:hAnsi="Times New Roman" w:cs="Times New Roman"/>
        </w:rPr>
      </w:pPr>
      <w:bookmarkStart w:id="16" w:name="_Toc37939756"/>
      <w:r w:rsidRPr="002F5DF3">
        <w:rPr>
          <w:rFonts w:ascii="Times New Roman" w:hAnsi="Times New Roman" w:cs="Times New Roman"/>
        </w:rPr>
        <w:t>Analysis</w:t>
      </w:r>
      <w:bookmarkEnd w:id="16"/>
      <w:r w:rsidRPr="002F5DF3">
        <w:rPr>
          <w:rFonts w:ascii="Times New Roman" w:hAnsi="Times New Roman" w:cs="Times New Roman"/>
        </w:rPr>
        <w:t xml:space="preserve"> </w:t>
      </w:r>
    </w:p>
    <w:p w14:paraId="4E51E94B" w14:textId="7AE8C931" w:rsidR="00817E7A" w:rsidRPr="002F5DF3" w:rsidRDefault="005C18F6" w:rsidP="00817E7A">
      <w:pPr>
        <w:pStyle w:val="ListParagraph"/>
        <w:numPr>
          <w:ilvl w:val="0"/>
          <w:numId w:val="10"/>
        </w:numPr>
      </w:pPr>
      <w:r w:rsidRPr="00861A07">
        <w:rPr>
          <w:noProof/>
        </w:rPr>
        <mc:AlternateContent>
          <mc:Choice Requires="wps">
            <w:drawing>
              <wp:anchor distT="45720" distB="45720" distL="114300" distR="114300" simplePos="0" relativeHeight="251658241" behindDoc="0" locked="0" layoutInCell="1" allowOverlap="1" wp14:anchorId="0F17EE9B" wp14:editId="3A91DA7F">
                <wp:simplePos x="0" y="0"/>
                <wp:positionH relativeFrom="column">
                  <wp:posOffset>752475</wp:posOffset>
                </wp:positionH>
                <wp:positionV relativeFrom="paragraph">
                  <wp:posOffset>607060</wp:posOffset>
                </wp:positionV>
                <wp:extent cx="5095875" cy="17430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743075"/>
                        </a:xfrm>
                        <a:prstGeom prst="rect">
                          <a:avLst/>
                        </a:prstGeom>
                        <a:solidFill>
                          <a:srgbClr val="FFFFFF"/>
                        </a:solidFill>
                        <a:ln w="9525">
                          <a:solidFill>
                            <a:srgbClr val="000000"/>
                          </a:solidFill>
                          <a:miter lim="800000"/>
                          <a:headEnd/>
                          <a:tailEnd/>
                        </a:ln>
                      </wps:spPr>
                      <wps:txbx>
                        <w:txbxContent>
                          <w:p w14:paraId="1E2FBFDF" w14:textId="53F006CC" w:rsidR="005C18F6" w:rsidRDefault="0097649E" w:rsidP="005C18F6">
                            <w:r>
                              <w:t>It is</w:t>
                            </w:r>
                            <w:r w:rsidR="00AB50B0">
                              <w:t xml:space="preserve"> a </w:t>
                            </w:r>
                            <w:r w:rsidR="003A5A59">
                              <w:t>L</w:t>
                            </w:r>
                            <w:r w:rsidR="00AB50B0">
                              <w:t>ist of entries</w:t>
                            </w:r>
                            <w:r w:rsidR="003A5A59">
                              <w:t xml:space="preserve"> (dynamic array)</w:t>
                            </w:r>
                            <w:r w:rsidR="00AB50B0">
                              <w:t>, so memory is based off how much info is in each entry.  This is mostly static</w:t>
                            </w:r>
                            <w:r w:rsidR="00FA3659">
                              <w:t>, but the notes and food description sizes will vary.  The memory requirements for it are essentially linear</w:t>
                            </w:r>
                            <w:r w:rsidR="00DC24B8">
                              <w:t xml:space="preserve"> compared to </w:t>
                            </w:r>
                            <w:r w:rsidR="0092647C">
                              <w:t>the number of entries.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7EE9B" id="_x0000_s1027" type="#_x0000_t202" style="position:absolute;left:0;text-align:left;margin-left:59.25pt;margin-top:47.8pt;width:401.25pt;height:137.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">
                <v:textbox>
                  <w:txbxContent>
                    <w:p w14:paraId="1E2FBFDF" w14:textId="53F006CC" w:rsidR="005C18F6" w:rsidRDefault="0097649E" w:rsidP="005C18F6">
                      <w:r>
                        <w:t>It is</w:t>
                      </w:r>
                      <w:r w:rsidR="00AB50B0">
                        <w:t xml:space="preserve"> a </w:t>
                      </w:r>
                      <w:r w:rsidR="003A5A59">
                        <w:t>L</w:t>
                      </w:r>
                      <w:r w:rsidR="00AB50B0">
                        <w:t>ist of entries</w:t>
                      </w:r>
                      <w:r w:rsidR="003A5A59">
                        <w:t xml:space="preserve"> (dynamic array)</w:t>
                      </w:r>
                      <w:r w:rsidR="00AB50B0">
                        <w:t>, so memory is based off how much info is in each entry.  This is mostly static</w:t>
                      </w:r>
                      <w:r w:rsidR="00FA3659">
                        <w:t>, but the notes and food description sizes will vary.  The memory requirements for it are essentially linear</w:t>
                      </w:r>
                      <w:r w:rsidR="00DC24B8">
                        <w:t xml:space="preserve"> compared to </w:t>
                      </w:r>
                      <w:r w:rsidR="0092647C">
                        <w:t>the number of entries.</w:t>
                      </w:r>
                    </w:p>
                  </w:txbxContent>
                </v:textbox>
                <w10:wrap type="square"/>
              </v:shape>
            </w:pict>
          </mc:Fallback>
        </mc:AlternateContent>
      </w:r>
      <w:r w:rsidR="00817E7A">
        <w:t xml:space="preserve">What are </w:t>
      </w:r>
      <w:r w:rsidR="00817E7A" w:rsidRPr="002F5DF3">
        <w:t>the memory requirements</w:t>
      </w:r>
      <w:r w:rsidR="00817E7A">
        <w:t>,</w:t>
      </w:r>
      <w:r w:rsidR="00817E7A" w:rsidRPr="002F5DF3">
        <w:t xml:space="preserve"> based off of the </w:t>
      </w:r>
      <w:r w:rsidR="003D7471">
        <w:t xml:space="preserve">general </w:t>
      </w:r>
      <w:r w:rsidR="00817E7A" w:rsidRPr="002F5DF3">
        <w:t>number of elements used</w:t>
      </w:r>
      <w:r w:rsidR="00817E7A">
        <w:t>?</w:t>
      </w:r>
      <w:r w:rsidR="00817E7A">
        <w:br/>
      </w:r>
    </w:p>
    <w:p w14:paraId="376FCEE5" w14:textId="4F7B60F9" w:rsidR="00817E7A" w:rsidRDefault="00051050" w:rsidP="00817E7A">
      <w:pPr>
        <w:pStyle w:val="ListParagraph"/>
        <w:numPr>
          <w:ilvl w:val="0"/>
          <w:numId w:val="10"/>
        </w:numPr>
      </w:pPr>
      <w:r w:rsidRPr="00861A07">
        <w:rPr>
          <w:noProof/>
        </w:rPr>
        <w:lastRenderedPageBreak/>
        <mc:AlternateContent>
          <mc:Choice Requires="wps">
            <w:drawing>
              <wp:anchor distT="45720" distB="45720" distL="114300" distR="114300" simplePos="0" relativeHeight="251658242" behindDoc="0" locked="0" layoutInCell="1" allowOverlap="1" wp14:anchorId="63840094" wp14:editId="1035EB7A">
                <wp:simplePos x="0" y="0"/>
                <wp:positionH relativeFrom="column">
                  <wp:posOffset>762000</wp:posOffset>
                </wp:positionH>
                <wp:positionV relativeFrom="paragraph">
                  <wp:posOffset>327660</wp:posOffset>
                </wp:positionV>
                <wp:extent cx="5095875" cy="24669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466975"/>
                        </a:xfrm>
                        <a:prstGeom prst="rect">
                          <a:avLst/>
                        </a:prstGeom>
                        <a:solidFill>
                          <a:srgbClr val="FFFFFF"/>
                        </a:solidFill>
                        <a:ln w="9525">
                          <a:solidFill>
                            <a:srgbClr val="000000"/>
                          </a:solidFill>
                          <a:miter lim="800000"/>
                          <a:headEnd/>
                          <a:tailEnd/>
                        </a:ln>
                      </wps:spPr>
                      <wps:txbx>
                        <w:txbxContent>
                          <w:p w14:paraId="18B36B6D" w14:textId="77777777" w:rsidR="00141699" w:rsidRDefault="0092647C" w:rsidP="005C18F6">
                            <w:r>
                              <w:t xml:space="preserve">Pros: </w:t>
                            </w:r>
                          </w:p>
                          <w:p w14:paraId="4BC55CB0" w14:textId="43EB2EF5" w:rsidR="005C18F6" w:rsidRDefault="00141699" w:rsidP="005C18F6">
                            <w:r>
                              <w:t>V</w:t>
                            </w:r>
                            <w:r w:rsidR="0092647C">
                              <w:t xml:space="preserve">ery simple to use. My </w:t>
                            </w:r>
                            <w:r w:rsidR="0097649E">
                              <w:t>DataGrid</w:t>
                            </w:r>
                            <w:r w:rsidR="0092647C">
                              <w:t xml:space="preserve"> binds to the list, which can automatically update</w:t>
                            </w:r>
                            <w:r>
                              <w:t xml:space="preserve"> the log view.  Using a list of entries allows me to utilize properties in the entry class, making it really simple to format and change things in the </w:t>
                            </w:r>
                            <w:r w:rsidR="0097649E">
                              <w:t>DataGrid</w:t>
                            </w:r>
                            <w:r>
                              <w:t>.</w:t>
                            </w:r>
                          </w:p>
                          <w:p w14:paraId="7530A0D9" w14:textId="44753824" w:rsidR="00141699" w:rsidRDefault="00141699" w:rsidP="005C18F6">
                            <w:r>
                              <w:t>Cons:</w:t>
                            </w:r>
                          </w:p>
                          <w:p w14:paraId="5FF79737" w14:textId="6DA50F13" w:rsidR="00141699" w:rsidRDefault="00141699" w:rsidP="005C18F6">
                            <w:r>
                              <w:t xml:space="preserve">The only real con is that it requires keeping </w:t>
                            </w:r>
                            <w:r w:rsidR="00051050">
                              <w:t>the list of all entries in memory at all times.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40094" id="_x0000_s1028" type="#_x0000_t202" style="position:absolute;left:0;text-align:left;margin-left:60pt;margin-top:25.8pt;width:401.25pt;height:194.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">
                <v:textbox>
                  <w:txbxContent>
                    <w:p w14:paraId="18B36B6D" w14:textId="77777777" w:rsidR="00141699" w:rsidRDefault="0092647C" w:rsidP="005C18F6">
                      <w:r>
                        <w:t xml:space="preserve">Pros: </w:t>
                      </w:r>
                    </w:p>
                    <w:p w14:paraId="4BC55CB0" w14:textId="43EB2EF5" w:rsidR="005C18F6" w:rsidRDefault="00141699" w:rsidP="005C18F6">
                      <w:r>
                        <w:t>V</w:t>
                      </w:r>
                      <w:r w:rsidR="0092647C">
                        <w:t xml:space="preserve">ery simple to use. My </w:t>
                      </w:r>
                      <w:r w:rsidR="0097649E">
                        <w:t>DataGrid</w:t>
                      </w:r>
                      <w:r w:rsidR="0092647C">
                        <w:t xml:space="preserve"> binds to the list, which can automatically update</w:t>
                      </w:r>
                      <w:r>
                        <w:t xml:space="preserve"> the log view.  Using a list of entries allows me to utilize properties in the entry class, making it really simple to format and change things in the </w:t>
                      </w:r>
                      <w:r w:rsidR="0097649E">
                        <w:t>DataGrid</w:t>
                      </w:r>
                      <w:r>
                        <w:t>.</w:t>
                      </w:r>
                    </w:p>
                    <w:p w14:paraId="7530A0D9" w14:textId="44753824" w:rsidR="00141699" w:rsidRDefault="00141699" w:rsidP="005C18F6">
                      <w:r>
                        <w:t>Cons:</w:t>
                      </w:r>
                    </w:p>
                    <w:p w14:paraId="5FF79737" w14:textId="6DA50F13" w:rsidR="00141699" w:rsidRDefault="00141699" w:rsidP="005C18F6">
                      <w:r>
                        <w:t xml:space="preserve">The only real con is that it requires keeping </w:t>
                      </w:r>
                      <w:r w:rsidR="00051050">
                        <w:t>the list of all entries in memory at all times.</w:t>
                      </w:r>
                    </w:p>
                  </w:txbxContent>
                </v:textbox>
                <w10:wrap type="square"/>
              </v:shape>
            </w:pict>
          </mc:Fallback>
        </mc:AlternateContent>
      </w:r>
      <w:r w:rsidR="00817E7A">
        <w:t xml:space="preserve">What are the </w:t>
      </w:r>
      <w:r w:rsidR="00817E7A" w:rsidRPr="002F5DF3">
        <w:t xml:space="preserve">pros and/or cons associated with </w:t>
      </w:r>
      <w:r w:rsidR="00817E7A">
        <w:t>the element</w:t>
      </w:r>
      <w:r w:rsidR="00817E7A" w:rsidRPr="002F5DF3">
        <w:t xml:space="preserve">? </w:t>
      </w:r>
      <w:r w:rsidR="00817E7A">
        <w:br/>
      </w:r>
      <w:r w:rsidR="00817E7A">
        <w:br/>
      </w:r>
    </w:p>
    <w:p w14:paraId="5760E934" w14:textId="77777777" w:rsidR="00817E7A" w:rsidRDefault="005C18F6" w:rsidP="00817E7A">
      <w:pPr>
        <w:pStyle w:val="ListParagraph"/>
        <w:numPr>
          <w:ilvl w:val="0"/>
          <w:numId w:val="10"/>
        </w:numPr>
      </w:pPr>
      <w:r w:rsidRPr="00861A07">
        <w:rPr>
          <w:noProof/>
        </w:rPr>
        <mc:AlternateContent>
          <mc:Choice Requires="wps">
            <w:drawing>
              <wp:anchor distT="45720" distB="45720" distL="114300" distR="114300" simplePos="0" relativeHeight="251658243" behindDoc="0" locked="0" layoutInCell="1" allowOverlap="1" wp14:anchorId="410171AE" wp14:editId="6F72EA16">
                <wp:simplePos x="0" y="0"/>
                <wp:positionH relativeFrom="column">
                  <wp:posOffset>723900</wp:posOffset>
                </wp:positionH>
                <wp:positionV relativeFrom="paragraph">
                  <wp:posOffset>290830</wp:posOffset>
                </wp:positionV>
                <wp:extent cx="5095875" cy="21240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124075"/>
                        </a:xfrm>
                        <a:prstGeom prst="rect">
                          <a:avLst/>
                        </a:prstGeom>
                        <a:solidFill>
                          <a:srgbClr val="FFFFFF"/>
                        </a:solidFill>
                        <a:ln w="9525">
                          <a:solidFill>
                            <a:srgbClr val="000000"/>
                          </a:solidFill>
                          <a:miter lim="800000"/>
                          <a:headEnd/>
                          <a:tailEnd/>
                        </a:ln>
                      </wps:spPr>
                      <wps:txbx>
                        <w:txbxContent>
                          <w:p w14:paraId="23626237" w14:textId="65910C8F" w:rsidR="005C18F6" w:rsidRDefault="00E37043" w:rsidP="005C18F6">
                            <w:r>
                              <w:t xml:space="preserve">The other way that it could have been done is by populating the </w:t>
                            </w:r>
                            <w:r w:rsidR="006864B6">
                              <w:t>DataGrid</w:t>
                            </w:r>
                            <w:r>
                              <w:t xml:space="preserve"> by querying the database whenever a change is made.  </w:t>
                            </w:r>
                            <w:r w:rsidR="006864B6">
                              <w:t>So,</w:t>
                            </w:r>
                            <w:r>
                              <w:t xml:space="preserve"> if an entry is added, </w:t>
                            </w:r>
                            <w:r w:rsidR="00E267F1">
                              <w:t xml:space="preserve">the database is added, and then the </w:t>
                            </w:r>
                            <w:r w:rsidR="006864B6">
                              <w:t>DataGrid</w:t>
                            </w:r>
                            <w:r w:rsidR="00E267F1">
                              <w:t xml:space="preserve"> is forced to update by querying the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171AE" id="_x0000_s1029" type="#_x0000_t202" style="position:absolute;left:0;text-align:left;margin-left:57pt;margin-top:22.9pt;width:401.25pt;height:167.2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">
                <v:textbox>
                  <w:txbxContent>
                    <w:p w14:paraId="23626237" w14:textId="65910C8F" w:rsidR="005C18F6" w:rsidRDefault="00E37043" w:rsidP="005C18F6">
                      <w:r>
                        <w:t xml:space="preserve">The other way that it could have been done is by populating the </w:t>
                      </w:r>
                      <w:r w:rsidR="006864B6">
                        <w:t>DataGrid</w:t>
                      </w:r>
                      <w:r>
                        <w:t xml:space="preserve"> by querying the database whenever a change is made.  </w:t>
                      </w:r>
                      <w:r w:rsidR="006864B6">
                        <w:t>So,</w:t>
                      </w:r>
                      <w:r>
                        <w:t xml:space="preserve"> if an entry is added, </w:t>
                      </w:r>
                      <w:r w:rsidR="00E267F1">
                        <w:t xml:space="preserve">the database is added, and then the </w:t>
                      </w:r>
                      <w:r w:rsidR="006864B6">
                        <w:t>DataGrid</w:t>
                      </w:r>
                      <w:r w:rsidR="00E267F1">
                        <w:t xml:space="preserve"> is forced to update by querying the database.</w:t>
                      </w:r>
                    </w:p>
                  </w:txbxContent>
                </v:textbox>
                <w10:wrap type="square"/>
              </v:shape>
            </w:pict>
          </mc:Fallback>
        </mc:AlternateContent>
      </w:r>
      <w:r w:rsidR="00817E7A">
        <w:t>What is an alternative program element that could have been used?</w:t>
      </w:r>
      <w:r w:rsidR="00817E7A" w:rsidRPr="002F5DF3">
        <w:t xml:space="preserve"> </w:t>
      </w:r>
      <w:r w:rsidR="00817E7A">
        <w:br/>
      </w:r>
      <w:r w:rsidR="00817E7A">
        <w:br/>
      </w:r>
    </w:p>
    <w:p w14:paraId="3BDF4AB4" w14:textId="77777777" w:rsidR="00817E7A" w:rsidRPr="002F5DF3" w:rsidRDefault="005C18F6" w:rsidP="00817E7A">
      <w:pPr>
        <w:pStyle w:val="ListParagraph"/>
        <w:numPr>
          <w:ilvl w:val="0"/>
          <w:numId w:val="10"/>
        </w:numPr>
      </w:pPr>
      <w:r w:rsidRPr="00861A07">
        <w:rPr>
          <w:noProof/>
        </w:rPr>
        <w:lastRenderedPageBreak/>
        <mc:AlternateContent>
          <mc:Choice Requires="wps">
            <w:drawing>
              <wp:anchor distT="45720" distB="45720" distL="114300" distR="114300" simplePos="0" relativeHeight="251658244" behindDoc="0" locked="0" layoutInCell="1" allowOverlap="1" wp14:anchorId="268B51F1" wp14:editId="49D35F72">
                <wp:simplePos x="0" y="0"/>
                <wp:positionH relativeFrom="column">
                  <wp:posOffset>762000</wp:posOffset>
                </wp:positionH>
                <wp:positionV relativeFrom="paragraph">
                  <wp:posOffset>443230</wp:posOffset>
                </wp:positionV>
                <wp:extent cx="5095875" cy="21240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2124075"/>
                        </a:xfrm>
                        <a:prstGeom prst="rect">
                          <a:avLst/>
                        </a:prstGeom>
                        <a:solidFill>
                          <a:srgbClr val="FFFFFF"/>
                        </a:solidFill>
                        <a:ln w="9525">
                          <a:solidFill>
                            <a:srgbClr val="000000"/>
                          </a:solidFill>
                          <a:miter lim="800000"/>
                          <a:headEnd/>
                          <a:tailEnd/>
                        </a:ln>
                      </wps:spPr>
                      <wps:txbx>
                        <w:txbxContent>
                          <w:p w14:paraId="187A3DC3" w14:textId="550A3833" w:rsidR="005C18F6" w:rsidRDefault="00D55224" w:rsidP="005C18F6">
                            <w:r>
                              <w:t xml:space="preserve">Even with a lot of log entries the memory requirements are very low, since </w:t>
                            </w:r>
                            <w:r w:rsidR="006864B6">
                              <w:t>it is</w:t>
                            </w:r>
                            <w:r>
                              <w:t xml:space="preserve"> all text data.  In the event that </w:t>
                            </w:r>
                            <w:r w:rsidR="00935BA6">
                              <w:t xml:space="preserve">the </w:t>
                            </w:r>
                            <w:r w:rsidR="0097649E">
                              <w:t xml:space="preserve">amount of data </w:t>
                            </w:r>
                            <w:r>
                              <w:t>become</w:t>
                            </w:r>
                            <w:r w:rsidR="0097649E">
                              <w:t>s</w:t>
                            </w:r>
                            <w:r>
                              <w:t xml:space="preserve"> </w:t>
                            </w:r>
                            <w:r w:rsidR="0097649E">
                              <w:t>an issue</w:t>
                            </w:r>
                            <w:r>
                              <w:t>, it can easily be converted to limit the number of elements being shown.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B51F1" id="_x0000_s1030" type="#_x0000_t202" style="position:absolute;left:0;text-align:left;margin-left:60pt;margin-top:34.9pt;width:401.25pt;height:167.2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">
                <v:textbox>
                  <w:txbxContent>
                    <w:p w14:paraId="187A3DC3" w14:textId="550A3833" w:rsidR="005C18F6" w:rsidRDefault="00D55224" w:rsidP="005C18F6">
                      <w:r>
                        <w:t xml:space="preserve">Even with a lot of log entries the memory requirements are very low, since </w:t>
                      </w:r>
                      <w:r w:rsidR="006864B6">
                        <w:t>it is</w:t>
                      </w:r>
                      <w:r>
                        <w:t xml:space="preserve"> all text data.  In the event that </w:t>
                      </w:r>
                      <w:r w:rsidR="00935BA6">
                        <w:t xml:space="preserve">the </w:t>
                      </w:r>
                      <w:r w:rsidR="0097649E">
                        <w:t xml:space="preserve">amount of data </w:t>
                      </w:r>
                      <w:r>
                        <w:t>become</w:t>
                      </w:r>
                      <w:r w:rsidR="0097649E">
                        <w:t>s</w:t>
                      </w:r>
                      <w:r>
                        <w:t xml:space="preserve"> </w:t>
                      </w:r>
                      <w:r w:rsidR="0097649E">
                        <w:t>an issue</w:t>
                      </w:r>
                      <w:r>
                        <w:t>, it can easily be converted to limit the number of elements being shown.</w:t>
                      </w:r>
                    </w:p>
                  </w:txbxContent>
                </v:textbox>
                <w10:wrap type="square"/>
              </v:shape>
            </w:pict>
          </mc:Fallback>
        </mc:AlternateContent>
      </w:r>
      <w:r w:rsidR="00817E7A">
        <w:t>W</w:t>
      </w:r>
      <w:r w:rsidR="00817E7A" w:rsidRPr="002F5DF3">
        <w:t xml:space="preserve">hy is </w:t>
      </w:r>
      <w:r w:rsidR="00817E7A">
        <w:t xml:space="preserve">the element </w:t>
      </w:r>
      <w:r w:rsidR="00817E7A" w:rsidRPr="002F5DF3">
        <w:t xml:space="preserve">appropriate for your </w:t>
      </w:r>
      <w:r w:rsidR="00817E7A">
        <w:t xml:space="preserve">project’s </w:t>
      </w:r>
      <w:r w:rsidR="00817E7A" w:rsidRPr="002F5DF3">
        <w:t>use?</w:t>
      </w:r>
      <w:r w:rsidR="00817E7A">
        <w:br/>
      </w:r>
      <w:r w:rsidR="00817E7A">
        <w:br/>
      </w:r>
    </w:p>
    <w:p w14:paraId="0041BAEE" w14:textId="77777777" w:rsidR="000031FB" w:rsidRDefault="000031FB" w:rsidP="000031FB">
      <w:pPr>
        <w:ind w:left="720"/>
      </w:pPr>
    </w:p>
    <w:p w14:paraId="74ACE046" w14:textId="77777777" w:rsidR="000031FB" w:rsidRPr="000031FB" w:rsidRDefault="000031FB" w:rsidP="000031FB"/>
    <w:p w14:paraId="2724D6E4" w14:textId="77777777" w:rsidR="000031FB" w:rsidRDefault="000031FB" w:rsidP="0097574D">
      <w:pPr>
        <w:pStyle w:val="Heading1"/>
        <w:jc w:val="center"/>
      </w:pPr>
    </w:p>
    <w:p w14:paraId="4B54BBA0" w14:textId="77777777" w:rsidR="0097574D" w:rsidRPr="00EA4C17" w:rsidRDefault="0097574D" w:rsidP="0097574D">
      <w:pPr>
        <w:pStyle w:val="Heading1"/>
        <w:jc w:val="center"/>
      </w:pPr>
      <w:bookmarkStart w:id="17" w:name="_Toc37939757"/>
      <w:r w:rsidRPr="00EA4C17">
        <w:t>DB Documentation</w:t>
      </w:r>
      <w:bookmarkEnd w:id="17"/>
    </w:p>
    <w:p w14:paraId="0CAEB7F4" w14:textId="77777777" w:rsidR="0097574D" w:rsidRDefault="0097574D" w:rsidP="0097574D">
      <w:pPr>
        <w:pStyle w:val="Heading2"/>
      </w:pPr>
      <w:bookmarkStart w:id="18" w:name="_Toc37939758"/>
      <w:r>
        <w:t>DB Description:</w:t>
      </w:r>
      <w:bookmarkEnd w:id="18"/>
    </w:p>
    <w:p w14:paraId="25D3C26A" w14:textId="65956904" w:rsidR="0097574D" w:rsidRPr="0097574D" w:rsidRDefault="00386971" w:rsidP="00DC24B8">
      <w:pPr>
        <w:ind w:firstLine="720"/>
      </w:pPr>
      <w:r>
        <w:t>The database is named diabetes-diary</w:t>
      </w:r>
      <w:r w:rsidR="00564BE9">
        <w:t xml:space="preserve">.  It holds information about each entry (which is date, time, type of entry, glucose level, doses administered, </w:t>
      </w:r>
      <w:r w:rsidR="005F6B1D">
        <w:t>food eaten, and any notes), a few things about the user (name, email address)</w:t>
      </w:r>
      <w:r w:rsidR="0001445E">
        <w:t>, a lookup for the entry types, and it has a table (as yet unused) that can hold information about specific prescriptions</w:t>
      </w:r>
      <w:r w:rsidR="00695C82">
        <w:t>, as a reference.</w:t>
      </w:r>
    </w:p>
    <w:p w14:paraId="47D62DE1" w14:textId="77777777" w:rsidR="0097574D" w:rsidRDefault="0097574D" w:rsidP="0097574D">
      <w:pPr>
        <w:pStyle w:val="Heading2"/>
      </w:pPr>
      <w:bookmarkStart w:id="19" w:name="_Toc37939759"/>
      <w:r>
        <w:t>DB Type:</w:t>
      </w:r>
      <w:bookmarkEnd w:id="19"/>
    </w:p>
    <w:p w14:paraId="7EAAF49D" w14:textId="1F8392B7" w:rsidR="0097574D" w:rsidRDefault="00695C82" w:rsidP="0097574D">
      <w:r>
        <w:t>SQLite Relational Database</w:t>
      </w:r>
    </w:p>
    <w:p w14:paraId="7F77301B" w14:textId="77777777" w:rsidR="0097574D" w:rsidRDefault="0097574D" w:rsidP="0097574D">
      <w:pPr>
        <w:pStyle w:val="Heading2"/>
      </w:pPr>
      <w:bookmarkStart w:id="20" w:name="_Toc37939760"/>
      <w:r>
        <w:lastRenderedPageBreak/>
        <w:t>DB Tables</w:t>
      </w:r>
      <w:bookmarkEnd w:id="20"/>
    </w:p>
    <w:p w14:paraId="6FA64298" w14:textId="77777777" w:rsidR="00A148AF" w:rsidRDefault="00A148AF" w:rsidP="0097574D">
      <w:pPr>
        <w:pStyle w:val="ListParagraph"/>
        <w:numPr>
          <w:ilvl w:val="0"/>
          <w:numId w:val="4"/>
        </w:numPr>
      </w:pPr>
      <w:r>
        <w:t>EntryType</w:t>
      </w:r>
    </w:p>
    <w:p w14:paraId="0F1C292F" w14:textId="77777777" w:rsidR="00A148AF" w:rsidRDefault="00A148AF" w:rsidP="00A148AF">
      <w:pPr>
        <w:pStyle w:val="ListParagraph"/>
        <w:numPr>
          <w:ilvl w:val="1"/>
          <w:numId w:val="4"/>
        </w:numPr>
      </w:pPr>
      <w:r>
        <w:t>Lookup table for entry types</w:t>
      </w:r>
    </w:p>
    <w:p w14:paraId="274AE3A0" w14:textId="77777777" w:rsidR="00A148AF" w:rsidRDefault="00A148AF" w:rsidP="00A148AF">
      <w:pPr>
        <w:pStyle w:val="ListParagraph"/>
        <w:numPr>
          <w:ilvl w:val="1"/>
          <w:numId w:val="4"/>
        </w:numPr>
      </w:pPr>
      <w:r>
        <w:t>PK: EntryTypeID</w:t>
      </w:r>
    </w:p>
    <w:p w14:paraId="1DDE2E1E" w14:textId="77777777" w:rsidR="001B73EA" w:rsidRDefault="001B73EA" w:rsidP="001B73EA">
      <w:pPr>
        <w:pStyle w:val="ListParagraph"/>
        <w:numPr>
          <w:ilvl w:val="0"/>
          <w:numId w:val="4"/>
        </w:numPr>
      </w:pPr>
      <w:r>
        <w:t>User</w:t>
      </w:r>
    </w:p>
    <w:p w14:paraId="54946387" w14:textId="77777777" w:rsidR="001B73EA" w:rsidRDefault="001B73EA" w:rsidP="001B73EA">
      <w:pPr>
        <w:pStyle w:val="ListParagraph"/>
        <w:numPr>
          <w:ilvl w:val="1"/>
          <w:numId w:val="4"/>
        </w:numPr>
      </w:pPr>
      <w:r>
        <w:t>Information about the user</w:t>
      </w:r>
    </w:p>
    <w:p w14:paraId="43914C45" w14:textId="77777777" w:rsidR="007270B8" w:rsidRDefault="001B73EA" w:rsidP="001B73EA">
      <w:pPr>
        <w:pStyle w:val="ListParagraph"/>
        <w:numPr>
          <w:ilvl w:val="1"/>
          <w:numId w:val="4"/>
        </w:numPr>
      </w:pPr>
      <w:r>
        <w:t xml:space="preserve">PK: </w:t>
      </w:r>
      <w:r w:rsidR="007270B8">
        <w:t>UserID</w:t>
      </w:r>
    </w:p>
    <w:p w14:paraId="656FE624" w14:textId="77777777" w:rsidR="007270B8" w:rsidRDefault="007270B8" w:rsidP="007270B8">
      <w:pPr>
        <w:pStyle w:val="ListParagraph"/>
        <w:numPr>
          <w:ilvl w:val="0"/>
          <w:numId w:val="4"/>
        </w:numPr>
      </w:pPr>
      <w:r>
        <w:t>Entry</w:t>
      </w:r>
    </w:p>
    <w:p w14:paraId="50EBF4FC" w14:textId="77777777" w:rsidR="00A4650A" w:rsidRDefault="007270B8" w:rsidP="007270B8">
      <w:pPr>
        <w:pStyle w:val="ListParagraph"/>
        <w:numPr>
          <w:ilvl w:val="1"/>
          <w:numId w:val="4"/>
        </w:numPr>
      </w:pPr>
      <w:r>
        <w:t>All the information associated with a log entry</w:t>
      </w:r>
    </w:p>
    <w:p w14:paraId="561E73F7" w14:textId="77777777" w:rsidR="00A4650A" w:rsidRDefault="00A4650A" w:rsidP="007270B8">
      <w:pPr>
        <w:pStyle w:val="ListParagraph"/>
        <w:numPr>
          <w:ilvl w:val="1"/>
          <w:numId w:val="4"/>
        </w:numPr>
      </w:pPr>
      <w:r>
        <w:t>PK: Date &amp; EntryTypeID</w:t>
      </w:r>
    </w:p>
    <w:p w14:paraId="13AF33CB" w14:textId="77777777" w:rsidR="00A4650A" w:rsidRDefault="00A4650A" w:rsidP="007270B8">
      <w:pPr>
        <w:pStyle w:val="ListParagraph"/>
        <w:numPr>
          <w:ilvl w:val="1"/>
          <w:numId w:val="4"/>
        </w:numPr>
      </w:pPr>
      <w:r>
        <w:t>FK:</w:t>
      </w:r>
    </w:p>
    <w:p w14:paraId="7C475060" w14:textId="77777777" w:rsidR="00907FC7" w:rsidRDefault="00A4650A" w:rsidP="00A4650A">
      <w:pPr>
        <w:pStyle w:val="ListParagraph"/>
        <w:numPr>
          <w:ilvl w:val="2"/>
          <w:numId w:val="4"/>
        </w:numPr>
      </w:pPr>
      <w:r>
        <w:t xml:space="preserve">UserID -&gt; </w:t>
      </w:r>
      <w:r w:rsidR="00907FC7">
        <w:t>User.UserID</w:t>
      </w:r>
    </w:p>
    <w:p w14:paraId="2829159A" w14:textId="5647414F" w:rsidR="0097574D" w:rsidRDefault="00907FC7" w:rsidP="00A4650A">
      <w:pPr>
        <w:pStyle w:val="ListParagraph"/>
        <w:numPr>
          <w:ilvl w:val="2"/>
          <w:numId w:val="4"/>
        </w:numPr>
      </w:pPr>
      <w:r>
        <w:t>EntryTypeID -&gt; EntryType.EntryTypeID</w:t>
      </w:r>
      <w:r w:rsidR="0097574D">
        <w:t xml:space="preserve"> </w:t>
      </w:r>
    </w:p>
    <w:p w14:paraId="06A15290" w14:textId="4499E5CD" w:rsidR="00D31F85" w:rsidRDefault="002A74E8" w:rsidP="002A74E8">
      <w:pPr>
        <w:pStyle w:val="ListParagraph"/>
        <w:numPr>
          <w:ilvl w:val="0"/>
          <w:numId w:val="4"/>
        </w:numPr>
      </w:pPr>
      <w:r>
        <w:t>Rx</w:t>
      </w:r>
    </w:p>
    <w:p w14:paraId="5F11CD0D" w14:textId="205F5A04" w:rsidR="002A74E8" w:rsidRDefault="002A74E8" w:rsidP="002A74E8">
      <w:pPr>
        <w:pStyle w:val="ListParagraph"/>
        <w:numPr>
          <w:ilvl w:val="1"/>
          <w:numId w:val="4"/>
        </w:numPr>
      </w:pPr>
      <w:r>
        <w:t xml:space="preserve">Information about prescriptions </w:t>
      </w:r>
      <w:r w:rsidR="00B5440A">
        <w:t>–</w:t>
      </w:r>
      <w:r>
        <w:t xml:space="preserve"> Dr</w:t>
      </w:r>
      <w:r w:rsidR="00B5440A">
        <w:t>, dates active/inactive, specifics on dosing insulin.  Not used at this time</w:t>
      </w:r>
    </w:p>
    <w:p w14:paraId="050D0BBF" w14:textId="755FB454" w:rsidR="00B5440A" w:rsidRDefault="00B5440A" w:rsidP="002A74E8">
      <w:pPr>
        <w:pStyle w:val="ListParagraph"/>
        <w:numPr>
          <w:ilvl w:val="1"/>
          <w:numId w:val="4"/>
        </w:numPr>
      </w:pPr>
      <w:r>
        <w:t>PK: RxID</w:t>
      </w:r>
    </w:p>
    <w:p w14:paraId="7395F83E" w14:textId="7B080DEF" w:rsidR="00B5440A" w:rsidRDefault="00B5440A" w:rsidP="002A74E8">
      <w:pPr>
        <w:pStyle w:val="ListParagraph"/>
        <w:numPr>
          <w:ilvl w:val="1"/>
          <w:numId w:val="4"/>
        </w:numPr>
      </w:pPr>
      <w:r>
        <w:t xml:space="preserve">FK: </w:t>
      </w:r>
    </w:p>
    <w:p w14:paraId="7F0B9470" w14:textId="0513FE90" w:rsidR="00462CFC" w:rsidRDefault="00462CFC" w:rsidP="00462CFC">
      <w:pPr>
        <w:pStyle w:val="ListParagraph"/>
        <w:numPr>
          <w:ilvl w:val="2"/>
          <w:numId w:val="4"/>
        </w:numPr>
      </w:pPr>
      <w:r>
        <w:t>TypeID-&gt;Entry.EntryTypeID</w:t>
      </w:r>
    </w:p>
    <w:p w14:paraId="4B2E729C" w14:textId="02493FF0" w:rsidR="0097574D" w:rsidRPr="0097574D" w:rsidRDefault="00462CFC" w:rsidP="00C76150">
      <w:pPr>
        <w:pStyle w:val="ListParagraph"/>
        <w:numPr>
          <w:ilvl w:val="2"/>
          <w:numId w:val="4"/>
        </w:numPr>
      </w:pPr>
      <w:r>
        <w:t>UserID-&gt;User.UserID</w:t>
      </w:r>
    </w:p>
    <w:p w14:paraId="5C08D06E" w14:textId="77777777" w:rsidR="00A612E6" w:rsidRDefault="00A612E6">
      <w:pPr>
        <w:spacing w:after="160" w:line="259" w:lineRule="auto"/>
        <w:rPr>
          <w:rFonts w:asciiTheme="majorHAnsi" w:eastAsiaTheme="majorEastAsia" w:hAnsiTheme="majorHAnsi" w:cstheme="majorBidi"/>
          <w:b/>
          <w:color w:val="000000" w:themeColor="text1"/>
          <w:sz w:val="26"/>
          <w:szCs w:val="26"/>
        </w:rPr>
      </w:pPr>
      <w:bookmarkStart w:id="21" w:name="_Toc37939761"/>
      <w:r>
        <w:br w:type="page"/>
      </w:r>
    </w:p>
    <w:p w14:paraId="4FEFB751" w14:textId="33764A30" w:rsidR="00923CA4" w:rsidRPr="00923CA4" w:rsidRDefault="0097574D" w:rsidP="00923CA4">
      <w:pPr>
        <w:pStyle w:val="Heading2"/>
      </w:pPr>
      <w:r>
        <w:lastRenderedPageBreak/>
        <w:t>DB Relationship Diagram</w:t>
      </w:r>
      <w:r w:rsidR="00D92B59">
        <w:t>s</w:t>
      </w:r>
      <w:bookmarkEnd w:id="21"/>
    </w:p>
    <w:p w14:paraId="02DAFF44" w14:textId="17075EBD" w:rsidR="00A07EFF" w:rsidRPr="00A07EFF" w:rsidRDefault="00A07EFF" w:rsidP="00A07EFF">
      <w:r>
        <w:object w:dxaOrig="12481" w:dyaOrig="7392" w14:anchorId="3A59A01B">
          <v:shape id="_x0000_i1028" type="#_x0000_t75" style="width:467.25pt;height:276.75pt" o:ole="">
            <v:imagedata r:id="rId13" o:title=""/>
          </v:shape>
          <o:OLEObject Type="Embed" ProgID="Visio.Drawing.15" ShapeID="_x0000_i1028" DrawAspect="Content" ObjectID="_1649853148" r:id="rId14"/>
        </w:object>
      </w:r>
    </w:p>
    <w:p w14:paraId="3A5886CD" w14:textId="31A73E4E" w:rsidR="0097574D" w:rsidRDefault="00EF3EAA">
      <w:pPr>
        <w:spacing w:after="160" w:line="259" w:lineRule="auto"/>
        <w:rPr>
          <w:rFonts w:asciiTheme="majorHAnsi" w:eastAsiaTheme="majorEastAsia" w:hAnsiTheme="majorHAnsi" w:cstheme="majorBidi"/>
          <w:color w:val="2E74B5" w:themeColor="accent1" w:themeShade="BF"/>
          <w:sz w:val="26"/>
          <w:szCs w:val="26"/>
        </w:rPr>
      </w:pPr>
      <w:r>
        <w:rPr>
          <w:noProof/>
        </w:rPr>
        <w:lastRenderedPageBreak/>
        <w:drawing>
          <wp:inline distT="0" distB="0" distL="0" distR="0" wp14:anchorId="780E0E4C" wp14:editId="17524027">
            <wp:extent cx="5943600" cy="58242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24220"/>
                    </a:xfrm>
                    <a:prstGeom prst="rect">
                      <a:avLst/>
                    </a:prstGeom>
                  </pic:spPr>
                </pic:pic>
              </a:graphicData>
            </a:graphic>
          </wp:inline>
        </w:drawing>
      </w:r>
      <w:r w:rsidR="0097574D">
        <w:br w:type="page"/>
      </w:r>
    </w:p>
    <w:p w14:paraId="71384148" w14:textId="77777777" w:rsidR="00E806E1" w:rsidRDefault="00E806E1" w:rsidP="00E806E1">
      <w:pPr>
        <w:pStyle w:val="Heading1"/>
        <w:jc w:val="center"/>
      </w:pPr>
      <w:bookmarkStart w:id="22" w:name="_Toc37939762"/>
      <w:r>
        <w:lastRenderedPageBreak/>
        <w:t>Forms and Screens</w:t>
      </w:r>
      <w:bookmarkEnd w:id="22"/>
    </w:p>
    <w:p w14:paraId="4717ABC7" w14:textId="77777777" w:rsidR="00233C9C" w:rsidRDefault="001450F6" w:rsidP="00861A07">
      <w:r w:rsidRPr="00A07AEF">
        <w:rPr>
          <w:rStyle w:val="Heading3Char"/>
        </w:rPr>
        <w:t>DiaryEntryForm</w:t>
      </w:r>
      <w:r w:rsidR="007211B9">
        <w:t xml:space="preserve">: </w:t>
      </w:r>
    </w:p>
    <w:p w14:paraId="1B96B537" w14:textId="7BB8F75F" w:rsidR="001450F6" w:rsidRDefault="007211B9" w:rsidP="00233C9C">
      <w:pPr>
        <w:ind w:firstLine="720"/>
      </w:pPr>
      <w:r>
        <w:t>This is where the user adds and edits log entries.</w:t>
      </w:r>
      <w:r w:rsidR="00A07AEF">
        <w:t xml:space="preserve">  This can be populated either by selecting an entry from the </w:t>
      </w:r>
      <w:r w:rsidR="00E5726A">
        <w:t>DataGrid</w:t>
      </w:r>
      <w:r w:rsidR="00233C9C">
        <w:t>, or by selecting an entry type and entering a date into this form.</w:t>
      </w:r>
    </w:p>
    <w:p w14:paraId="25FB3EEE" w14:textId="05E37D59" w:rsidR="007211B9" w:rsidRDefault="007211B9" w:rsidP="00861A07">
      <w:r>
        <w:rPr>
          <w:noProof/>
        </w:rPr>
        <w:drawing>
          <wp:inline distT="0" distB="0" distL="0" distR="0" wp14:anchorId="034C7EE0" wp14:editId="28AC0C0D">
            <wp:extent cx="1704975" cy="494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4975" cy="4943475"/>
                    </a:xfrm>
                    <a:prstGeom prst="rect">
                      <a:avLst/>
                    </a:prstGeom>
                  </pic:spPr>
                </pic:pic>
              </a:graphicData>
            </a:graphic>
          </wp:inline>
        </w:drawing>
      </w:r>
    </w:p>
    <w:p w14:paraId="67BD7C56" w14:textId="361932D4" w:rsidR="00B77365" w:rsidRDefault="00B77365">
      <w:pPr>
        <w:spacing w:after="160" w:line="259" w:lineRule="auto"/>
      </w:pPr>
      <w:r>
        <w:br w:type="page"/>
      </w:r>
    </w:p>
    <w:p w14:paraId="2DFD33E3" w14:textId="77777777" w:rsidR="00233C9C" w:rsidRDefault="00CB6806" w:rsidP="00233C9C">
      <w:pPr>
        <w:spacing w:after="160"/>
        <w:rPr>
          <w:rStyle w:val="Heading3Char"/>
        </w:rPr>
      </w:pPr>
      <w:r w:rsidRPr="00233C9C">
        <w:rPr>
          <w:rStyle w:val="Heading3Char"/>
        </w:rPr>
        <w:lastRenderedPageBreak/>
        <w:t>EntryLogDatagrid:</w:t>
      </w:r>
    </w:p>
    <w:p w14:paraId="026230F6" w14:textId="703C3417" w:rsidR="000F1F57" w:rsidRDefault="00CB6806" w:rsidP="005308E0">
      <w:pPr>
        <w:spacing w:after="160"/>
        <w:ind w:firstLine="720"/>
      </w:pPr>
      <w:r>
        <w:t>This is a list of the log entries made, sortable on all fields, but the default order is by Date (descending) and then by EntryTypeID (ascending).</w:t>
      </w:r>
      <w:r w:rsidR="000F1F57">
        <w:t xml:space="preserve">  Users can select an entry to have it show up in the entry section.  The rows are color coded based on the glucose value given.  Green is good, yellow less so.  Orange is caution</w:t>
      </w:r>
      <w:r w:rsidR="00AB2C80">
        <w:t>, and red is high/low means immediate and possibly medical attention needed.</w:t>
      </w:r>
      <w:r w:rsidR="00A07AEF">
        <w:t xml:space="preserve">  It also makes it easy to spot trends.</w:t>
      </w:r>
      <w:r w:rsidR="000F1F57">
        <w:rPr>
          <w:noProof/>
        </w:rPr>
        <w:drawing>
          <wp:inline distT="0" distB="0" distL="0" distR="0" wp14:anchorId="68F9604E" wp14:editId="20B6EE5E">
            <wp:extent cx="4693920" cy="56456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666" cy="5647782"/>
                    </a:xfrm>
                    <a:prstGeom prst="rect">
                      <a:avLst/>
                    </a:prstGeom>
                  </pic:spPr>
                </pic:pic>
              </a:graphicData>
            </a:graphic>
          </wp:inline>
        </w:drawing>
      </w:r>
    </w:p>
    <w:p w14:paraId="4909DA96" w14:textId="37B2CFD3" w:rsidR="00274AA9" w:rsidRDefault="00274AA9" w:rsidP="00274AA9">
      <w:r>
        <w:rPr>
          <w:rStyle w:val="Heading3Char"/>
        </w:rPr>
        <w:lastRenderedPageBreak/>
        <w:t>RecentHistory</w:t>
      </w:r>
      <w:r>
        <w:t xml:space="preserve">: </w:t>
      </w:r>
    </w:p>
    <w:p w14:paraId="1A138296" w14:textId="2DD9D77C" w:rsidR="00274AA9" w:rsidRDefault="00274AA9" w:rsidP="00274AA9">
      <w:pPr>
        <w:ind w:firstLine="720"/>
      </w:pPr>
      <w:r w:rsidRPr="007C0244">
        <w:t>This control shows the current day</w:t>
      </w:r>
      <w:r w:rsidR="00DD11D8" w:rsidRPr="007C0244">
        <w:t xml:space="preserve">’s entries compared to the previous 7, 14, and </w:t>
      </w:r>
      <w:r w:rsidR="00E5726A" w:rsidRPr="007C0244">
        <w:t>30-day</w:t>
      </w:r>
      <w:r w:rsidR="00DD11D8" w:rsidRPr="007C0244">
        <w:t xml:space="preserve"> values.  This will be extremely useful for identifying trends and for deciding if something needs to be changed, and if so, how to narrow it down.</w:t>
      </w:r>
      <w:r w:rsidR="00A96627" w:rsidRPr="007C0244">
        <w:t xml:space="preserve">  </w:t>
      </w:r>
      <w:r w:rsidR="0057304C" w:rsidRPr="007C0244">
        <w:t>It is</w:t>
      </w:r>
      <w:r w:rsidR="00A96627" w:rsidRPr="007C0244">
        <w:t xml:space="preserve"> updated upon an entry being added or edited.</w:t>
      </w:r>
    </w:p>
    <w:tbl>
      <w:tblPr>
        <w:tblW w:w="9211" w:type="dxa"/>
        <w:tblLook w:val="04A0" w:firstRow="1" w:lastRow="0" w:firstColumn="1" w:lastColumn="0" w:noHBand="0" w:noVBand="1"/>
      </w:tblPr>
      <w:tblGrid>
        <w:gridCol w:w="1600"/>
        <w:gridCol w:w="1416"/>
        <w:gridCol w:w="1416"/>
        <w:gridCol w:w="649"/>
        <w:gridCol w:w="1416"/>
        <w:gridCol w:w="649"/>
        <w:gridCol w:w="1416"/>
        <w:gridCol w:w="649"/>
      </w:tblGrid>
      <w:tr w:rsidR="00031261" w:rsidRPr="00031261" w14:paraId="344A9EEC" w14:textId="77777777" w:rsidTr="00FB44E8">
        <w:trPr>
          <w:trHeight w:val="448"/>
        </w:trPr>
        <w:tc>
          <w:tcPr>
            <w:tcW w:w="16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FFD24AF"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 </w:t>
            </w:r>
          </w:p>
        </w:tc>
        <w:tc>
          <w:tcPr>
            <w:tcW w:w="1416" w:type="dxa"/>
            <w:tcBorders>
              <w:top w:val="single" w:sz="8" w:space="0" w:color="auto"/>
              <w:left w:val="nil"/>
              <w:bottom w:val="single" w:sz="4" w:space="0" w:color="auto"/>
              <w:right w:val="single" w:sz="4" w:space="0" w:color="auto"/>
            </w:tcBorders>
            <w:shd w:val="clear" w:color="auto" w:fill="auto"/>
            <w:noWrap/>
            <w:vAlign w:val="center"/>
            <w:hideMark/>
          </w:tcPr>
          <w:p w14:paraId="7D750A43" w14:textId="77777777" w:rsidR="00031261" w:rsidRPr="00031261" w:rsidRDefault="00031261" w:rsidP="00031261">
            <w:pPr>
              <w:spacing w:line="240" w:lineRule="auto"/>
              <w:jc w:val="center"/>
              <w:rPr>
                <w:rFonts w:ascii="Calibri" w:eastAsia="Times New Roman" w:hAnsi="Calibri" w:cs="Calibri"/>
                <w:b/>
                <w:bCs/>
                <w:color w:val="000000"/>
                <w:sz w:val="22"/>
                <w:szCs w:val="22"/>
              </w:rPr>
            </w:pPr>
            <w:r w:rsidRPr="00031261">
              <w:rPr>
                <w:rFonts w:ascii="Calibri" w:eastAsia="Times New Roman" w:hAnsi="Calibri" w:cs="Calibri"/>
                <w:b/>
                <w:bCs/>
                <w:color w:val="000000"/>
                <w:sz w:val="22"/>
                <w:szCs w:val="22"/>
              </w:rPr>
              <w:t>Today</w:t>
            </w:r>
          </w:p>
        </w:tc>
        <w:tc>
          <w:tcPr>
            <w:tcW w:w="1416" w:type="dxa"/>
            <w:tcBorders>
              <w:top w:val="single" w:sz="8" w:space="0" w:color="auto"/>
              <w:left w:val="nil"/>
              <w:bottom w:val="single" w:sz="4" w:space="0" w:color="auto"/>
              <w:right w:val="single" w:sz="4" w:space="0" w:color="auto"/>
            </w:tcBorders>
            <w:shd w:val="clear" w:color="auto" w:fill="auto"/>
            <w:noWrap/>
            <w:vAlign w:val="bottom"/>
            <w:hideMark/>
          </w:tcPr>
          <w:p w14:paraId="0E17B17E" w14:textId="77777777" w:rsidR="00031261" w:rsidRPr="00031261" w:rsidRDefault="00031261" w:rsidP="00031261">
            <w:pPr>
              <w:spacing w:line="240" w:lineRule="auto"/>
              <w:jc w:val="center"/>
              <w:rPr>
                <w:rFonts w:ascii="Calibri" w:eastAsia="Times New Roman" w:hAnsi="Calibri" w:cs="Calibri"/>
                <w:b/>
                <w:bCs/>
                <w:color w:val="000000"/>
                <w:sz w:val="22"/>
                <w:szCs w:val="22"/>
              </w:rPr>
            </w:pPr>
            <w:r w:rsidRPr="00031261">
              <w:rPr>
                <w:rFonts w:ascii="Calibri" w:eastAsia="Times New Roman" w:hAnsi="Calibri" w:cs="Calibri"/>
                <w:b/>
                <w:bCs/>
                <w:color w:val="000000"/>
                <w:sz w:val="22"/>
                <w:szCs w:val="22"/>
              </w:rPr>
              <w:t>7-Day</w:t>
            </w:r>
          </w:p>
        </w:tc>
        <w:tc>
          <w:tcPr>
            <w:tcW w:w="649" w:type="dxa"/>
            <w:tcBorders>
              <w:top w:val="single" w:sz="8" w:space="0" w:color="auto"/>
              <w:left w:val="nil"/>
              <w:bottom w:val="single" w:sz="4" w:space="0" w:color="auto"/>
              <w:right w:val="single" w:sz="4" w:space="0" w:color="auto"/>
            </w:tcBorders>
            <w:shd w:val="clear" w:color="auto" w:fill="auto"/>
            <w:noWrap/>
            <w:vAlign w:val="bottom"/>
            <w:hideMark/>
          </w:tcPr>
          <w:p w14:paraId="3E00D9B5" w14:textId="77777777" w:rsidR="00031261" w:rsidRPr="00031261" w:rsidRDefault="00031261" w:rsidP="00031261">
            <w:pPr>
              <w:spacing w:line="240" w:lineRule="auto"/>
              <w:jc w:val="center"/>
              <w:rPr>
                <w:rFonts w:ascii="Calibri" w:eastAsia="Times New Roman" w:hAnsi="Calibri" w:cs="Calibri"/>
                <w:b/>
                <w:bCs/>
                <w:color w:val="000000"/>
                <w:sz w:val="22"/>
                <w:szCs w:val="22"/>
              </w:rPr>
            </w:pPr>
            <w:r w:rsidRPr="00031261">
              <w:rPr>
                <w:rFonts w:ascii="Calibri" w:eastAsia="Times New Roman" w:hAnsi="Calibri" w:cs="Calibri"/>
                <w:b/>
                <w:bCs/>
                <w:color w:val="000000"/>
                <w:sz w:val="22"/>
                <w:szCs w:val="22"/>
              </w:rPr>
              <w:t> </w:t>
            </w:r>
          </w:p>
        </w:tc>
        <w:tc>
          <w:tcPr>
            <w:tcW w:w="1416" w:type="dxa"/>
            <w:tcBorders>
              <w:top w:val="single" w:sz="8" w:space="0" w:color="auto"/>
              <w:left w:val="nil"/>
              <w:bottom w:val="single" w:sz="4" w:space="0" w:color="auto"/>
              <w:right w:val="single" w:sz="4" w:space="0" w:color="auto"/>
            </w:tcBorders>
            <w:shd w:val="clear" w:color="auto" w:fill="auto"/>
            <w:noWrap/>
            <w:vAlign w:val="bottom"/>
            <w:hideMark/>
          </w:tcPr>
          <w:p w14:paraId="41ACD1AA" w14:textId="77777777" w:rsidR="00031261" w:rsidRPr="00031261" w:rsidRDefault="00031261" w:rsidP="00031261">
            <w:pPr>
              <w:spacing w:line="240" w:lineRule="auto"/>
              <w:jc w:val="center"/>
              <w:rPr>
                <w:rFonts w:ascii="Calibri" w:eastAsia="Times New Roman" w:hAnsi="Calibri" w:cs="Calibri"/>
                <w:b/>
                <w:bCs/>
                <w:color w:val="000000"/>
                <w:sz w:val="22"/>
                <w:szCs w:val="22"/>
              </w:rPr>
            </w:pPr>
            <w:r w:rsidRPr="00031261">
              <w:rPr>
                <w:rFonts w:ascii="Calibri" w:eastAsia="Times New Roman" w:hAnsi="Calibri" w:cs="Calibri"/>
                <w:b/>
                <w:bCs/>
                <w:color w:val="000000"/>
                <w:sz w:val="22"/>
                <w:szCs w:val="22"/>
              </w:rPr>
              <w:t>14-Day</w:t>
            </w:r>
          </w:p>
        </w:tc>
        <w:tc>
          <w:tcPr>
            <w:tcW w:w="649" w:type="dxa"/>
            <w:tcBorders>
              <w:top w:val="single" w:sz="8" w:space="0" w:color="auto"/>
              <w:left w:val="nil"/>
              <w:bottom w:val="single" w:sz="4" w:space="0" w:color="auto"/>
              <w:right w:val="single" w:sz="4" w:space="0" w:color="auto"/>
            </w:tcBorders>
            <w:shd w:val="clear" w:color="auto" w:fill="auto"/>
            <w:noWrap/>
            <w:vAlign w:val="bottom"/>
            <w:hideMark/>
          </w:tcPr>
          <w:p w14:paraId="1DF44997" w14:textId="77777777" w:rsidR="00031261" w:rsidRPr="00031261" w:rsidRDefault="00031261" w:rsidP="00031261">
            <w:pPr>
              <w:spacing w:line="240" w:lineRule="auto"/>
              <w:jc w:val="center"/>
              <w:rPr>
                <w:rFonts w:ascii="Calibri" w:eastAsia="Times New Roman" w:hAnsi="Calibri" w:cs="Calibri"/>
                <w:b/>
                <w:bCs/>
                <w:color w:val="000000"/>
                <w:sz w:val="22"/>
                <w:szCs w:val="22"/>
              </w:rPr>
            </w:pPr>
            <w:r w:rsidRPr="00031261">
              <w:rPr>
                <w:rFonts w:ascii="Calibri" w:eastAsia="Times New Roman" w:hAnsi="Calibri" w:cs="Calibri"/>
                <w:b/>
                <w:bCs/>
                <w:color w:val="000000"/>
                <w:sz w:val="22"/>
                <w:szCs w:val="22"/>
              </w:rPr>
              <w:t> </w:t>
            </w:r>
          </w:p>
        </w:tc>
        <w:tc>
          <w:tcPr>
            <w:tcW w:w="1416" w:type="dxa"/>
            <w:tcBorders>
              <w:top w:val="single" w:sz="8" w:space="0" w:color="auto"/>
              <w:left w:val="nil"/>
              <w:bottom w:val="single" w:sz="4" w:space="0" w:color="auto"/>
              <w:right w:val="single" w:sz="4" w:space="0" w:color="auto"/>
            </w:tcBorders>
            <w:shd w:val="clear" w:color="auto" w:fill="auto"/>
            <w:noWrap/>
            <w:vAlign w:val="bottom"/>
            <w:hideMark/>
          </w:tcPr>
          <w:p w14:paraId="3FB7EFBC" w14:textId="77777777" w:rsidR="00031261" w:rsidRPr="00031261" w:rsidRDefault="00031261" w:rsidP="00031261">
            <w:pPr>
              <w:spacing w:line="240" w:lineRule="auto"/>
              <w:jc w:val="center"/>
              <w:rPr>
                <w:rFonts w:ascii="Calibri" w:eastAsia="Times New Roman" w:hAnsi="Calibri" w:cs="Calibri"/>
                <w:b/>
                <w:bCs/>
                <w:color w:val="000000"/>
                <w:sz w:val="22"/>
                <w:szCs w:val="22"/>
              </w:rPr>
            </w:pPr>
            <w:r w:rsidRPr="00031261">
              <w:rPr>
                <w:rFonts w:ascii="Calibri" w:eastAsia="Times New Roman" w:hAnsi="Calibri" w:cs="Calibri"/>
                <w:b/>
                <w:bCs/>
                <w:color w:val="000000"/>
                <w:sz w:val="22"/>
                <w:szCs w:val="22"/>
              </w:rPr>
              <w:t>30-Day</w:t>
            </w:r>
          </w:p>
        </w:tc>
        <w:tc>
          <w:tcPr>
            <w:tcW w:w="649" w:type="dxa"/>
            <w:tcBorders>
              <w:top w:val="single" w:sz="8" w:space="0" w:color="auto"/>
              <w:left w:val="nil"/>
              <w:bottom w:val="single" w:sz="4" w:space="0" w:color="auto"/>
              <w:right w:val="single" w:sz="8" w:space="0" w:color="auto"/>
            </w:tcBorders>
            <w:shd w:val="clear" w:color="auto" w:fill="auto"/>
            <w:noWrap/>
            <w:vAlign w:val="bottom"/>
            <w:hideMark/>
          </w:tcPr>
          <w:p w14:paraId="0E74DCE3"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 </w:t>
            </w:r>
          </w:p>
        </w:tc>
      </w:tr>
      <w:tr w:rsidR="00031261" w:rsidRPr="00031261" w14:paraId="4E7ED55F" w14:textId="77777777" w:rsidTr="00FB44E8">
        <w:trPr>
          <w:trHeight w:val="448"/>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2DBF8EE4" w14:textId="77777777" w:rsidR="00031261" w:rsidRPr="00031261" w:rsidRDefault="00031261" w:rsidP="00031261">
            <w:pPr>
              <w:spacing w:line="240" w:lineRule="auto"/>
              <w:jc w:val="center"/>
              <w:rPr>
                <w:rFonts w:ascii="Calibri" w:eastAsia="Times New Roman" w:hAnsi="Calibri" w:cs="Calibri"/>
                <w:b/>
                <w:bCs/>
                <w:color w:val="000000"/>
                <w:sz w:val="22"/>
                <w:szCs w:val="22"/>
              </w:rPr>
            </w:pPr>
            <w:r w:rsidRPr="00031261">
              <w:rPr>
                <w:rFonts w:ascii="Calibri" w:eastAsia="Times New Roman" w:hAnsi="Calibri" w:cs="Calibri"/>
                <w:b/>
                <w:bCs/>
                <w:color w:val="000000"/>
                <w:sz w:val="22"/>
                <w:szCs w:val="22"/>
              </w:rPr>
              <w:t>Breakfast</w:t>
            </w:r>
          </w:p>
        </w:tc>
        <w:tc>
          <w:tcPr>
            <w:tcW w:w="1416" w:type="dxa"/>
            <w:tcBorders>
              <w:top w:val="nil"/>
              <w:left w:val="nil"/>
              <w:bottom w:val="single" w:sz="4" w:space="0" w:color="auto"/>
              <w:right w:val="single" w:sz="4" w:space="0" w:color="auto"/>
            </w:tcBorders>
            <w:shd w:val="clear" w:color="auto" w:fill="auto"/>
            <w:noWrap/>
            <w:vAlign w:val="center"/>
            <w:hideMark/>
          </w:tcPr>
          <w:p w14:paraId="28D97B6C"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120.00</w:t>
            </w:r>
          </w:p>
        </w:tc>
        <w:tc>
          <w:tcPr>
            <w:tcW w:w="1416" w:type="dxa"/>
            <w:tcBorders>
              <w:top w:val="nil"/>
              <w:left w:val="nil"/>
              <w:bottom w:val="single" w:sz="4" w:space="0" w:color="auto"/>
              <w:right w:val="single" w:sz="4" w:space="0" w:color="auto"/>
            </w:tcBorders>
            <w:shd w:val="clear" w:color="auto" w:fill="auto"/>
            <w:noWrap/>
            <w:vAlign w:val="bottom"/>
            <w:hideMark/>
          </w:tcPr>
          <w:p w14:paraId="3A60B9B9"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117.00</w:t>
            </w:r>
          </w:p>
        </w:tc>
        <w:tc>
          <w:tcPr>
            <w:tcW w:w="649" w:type="dxa"/>
            <w:tcBorders>
              <w:top w:val="nil"/>
              <w:left w:val="nil"/>
              <w:bottom w:val="single" w:sz="4" w:space="0" w:color="auto"/>
              <w:right w:val="single" w:sz="4" w:space="0" w:color="auto"/>
            </w:tcBorders>
            <w:shd w:val="clear" w:color="auto" w:fill="auto"/>
            <w:noWrap/>
            <w:vAlign w:val="bottom"/>
            <w:hideMark/>
          </w:tcPr>
          <w:p w14:paraId="2BC1BFBB"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+3</w:t>
            </w:r>
          </w:p>
        </w:tc>
        <w:tc>
          <w:tcPr>
            <w:tcW w:w="1416" w:type="dxa"/>
            <w:tcBorders>
              <w:top w:val="nil"/>
              <w:left w:val="nil"/>
              <w:bottom w:val="single" w:sz="4" w:space="0" w:color="auto"/>
              <w:right w:val="single" w:sz="4" w:space="0" w:color="auto"/>
            </w:tcBorders>
            <w:shd w:val="clear" w:color="auto" w:fill="auto"/>
            <w:noWrap/>
            <w:vAlign w:val="bottom"/>
            <w:hideMark/>
          </w:tcPr>
          <w:p w14:paraId="42E53463"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119.00</w:t>
            </w:r>
          </w:p>
        </w:tc>
        <w:tc>
          <w:tcPr>
            <w:tcW w:w="649" w:type="dxa"/>
            <w:tcBorders>
              <w:top w:val="nil"/>
              <w:left w:val="nil"/>
              <w:bottom w:val="single" w:sz="4" w:space="0" w:color="auto"/>
              <w:right w:val="single" w:sz="4" w:space="0" w:color="auto"/>
            </w:tcBorders>
            <w:shd w:val="clear" w:color="auto" w:fill="auto"/>
            <w:noWrap/>
            <w:vAlign w:val="bottom"/>
            <w:hideMark/>
          </w:tcPr>
          <w:p w14:paraId="6E17906E"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+1</w:t>
            </w:r>
          </w:p>
        </w:tc>
        <w:tc>
          <w:tcPr>
            <w:tcW w:w="1416" w:type="dxa"/>
            <w:tcBorders>
              <w:top w:val="nil"/>
              <w:left w:val="nil"/>
              <w:bottom w:val="single" w:sz="4" w:space="0" w:color="auto"/>
              <w:right w:val="single" w:sz="4" w:space="0" w:color="auto"/>
            </w:tcBorders>
            <w:shd w:val="clear" w:color="auto" w:fill="auto"/>
            <w:noWrap/>
            <w:vAlign w:val="bottom"/>
            <w:hideMark/>
          </w:tcPr>
          <w:p w14:paraId="190CBD55"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120.00</w:t>
            </w:r>
          </w:p>
        </w:tc>
        <w:tc>
          <w:tcPr>
            <w:tcW w:w="649" w:type="dxa"/>
            <w:tcBorders>
              <w:top w:val="nil"/>
              <w:left w:val="nil"/>
              <w:bottom w:val="single" w:sz="4" w:space="0" w:color="auto"/>
              <w:right w:val="single" w:sz="8" w:space="0" w:color="auto"/>
            </w:tcBorders>
            <w:shd w:val="clear" w:color="auto" w:fill="auto"/>
            <w:noWrap/>
            <w:vAlign w:val="bottom"/>
            <w:hideMark/>
          </w:tcPr>
          <w:p w14:paraId="18C8129D"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+0</w:t>
            </w:r>
          </w:p>
        </w:tc>
      </w:tr>
      <w:tr w:rsidR="00031261" w:rsidRPr="00031261" w14:paraId="3FEB47EB" w14:textId="77777777" w:rsidTr="00FB44E8">
        <w:trPr>
          <w:trHeight w:val="448"/>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72CC6A29" w14:textId="77777777" w:rsidR="00031261" w:rsidRPr="00031261" w:rsidRDefault="00031261" w:rsidP="00031261">
            <w:pPr>
              <w:spacing w:line="240" w:lineRule="auto"/>
              <w:jc w:val="center"/>
              <w:rPr>
                <w:rFonts w:ascii="Calibri" w:eastAsia="Times New Roman" w:hAnsi="Calibri" w:cs="Calibri"/>
                <w:b/>
                <w:bCs/>
                <w:color w:val="000000"/>
                <w:sz w:val="22"/>
                <w:szCs w:val="22"/>
              </w:rPr>
            </w:pPr>
            <w:r w:rsidRPr="00031261">
              <w:rPr>
                <w:rFonts w:ascii="Calibri" w:eastAsia="Times New Roman" w:hAnsi="Calibri" w:cs="Calibri"/>
                <w:b/>
                <w:bCs/>
                <w:color w:val="000000"/>
                <w:sz w:val="22"/>
                <w:szCs w:val="22"/>
              </w:rPr>
              <w:t>Lunch</w:t>
            </w:r>
          </w:p>
        </w:tc>
        <w:tc>
          <w:tcPr>
            <w:tcW w:w="1416" w:type="dxa"/>
            <w:tcBorders>
              <w:top w:val="nil"/>
              <w:left w:val="nil"/>
              <w:bottom w:val="single" w:sz="4" w:space="0" w:color="auto"/>
              <w:right w:val="single" w:sz="4" w:space="0" w:color="auto"/>
            </w:tcBorders>
            <w:shd w:val="clear" w:color="auto" w:fill="auto"/>
            <w:noWrap/>
            <w:vAlign w:val="center"/>
            <w:hideMark/>
          </w:tcPr>
          <w:p w14:paraId="2711A021"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130.00</w:t>
            </w:r>
          </w:p>
        </w:tc>
        <w:tc>
          <w:tcPr>
            <w:tcW w:w="1416" w:type="dxa"/>
            <w:tcBorders>
              <w:top w:val="nil"/>
              <w:left w:val="nil"/>
              <w:bottom w:val="single" w:sz="4" w:space="0" w:color="auto"/>
              <w:right w:val="single" w:sz="4" w:space="0" w:color="auto"/>
            </w:tcBorders>
            <w:shd w:val="clear" w:color="auto" w:fill="auto"/>
            <w:noWrap/>
            <w:vAlign w:val="bottom"/>
            <w:hideMark/>
          </w:tcPr>
          <w:p w14:paraId="6A38E7EE"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127.00</w:t>
            </w:r>
          </w:p>
        </w:tc>
        <w:tc>
          <w:tcPr>
            <w:tcW w:w="649" w:type="dxa"/>
            <w:tcBorders>
              <w:top w:val="nil"/>
              <w:left w:val="nil"/>
              <w:bottom w:val="single" w:sz="4" w:space="0" w:color="auto"/>
              <w:right w:val="single" w:sz="4" w:space="0" w:color="auto"/>
            </w:tcBorders>
            <w:shd w:val="clear" w:color="auto" w:fill="auto"/>
            <w:noWrap/>
            <w:vAlign w:val="bottom"/>
            <w:hideMark/>
          </w:tcPr>
          <w:p w14:paraId="24267C6A"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+3</w:t>
            </w:r>
          </w:p>
        </w:tc>
        <w:tc>
          <w:tcPr>
            <w:tcW w:w="1416" w:type="dxa"/>
            <w:tcBorders>
              <w:top w:val="nil"/>
              <w:left w:val="nil"/>
              <w:bottom w:val="single" w:sz="4" w:space="0" w:color="auto"/>
              <w:right w:val="single" w:sz="4" w:space="0" w:color="auto"/>
            </w:tcBorders>
            <w:shd w:val="clear" w:color="auto" w:fill="auto"/>
            <w:noWrap/>
            <w:vAlign w:val="bottom"/>
            <w:hideMark/>
          </w:tcPr>
          <w:p w14:paraId="737FB802"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128.00</w:t>
            </w:r>
          </w:p>
        </w:tc>
        <w:tc>
          <w:tcPr>
            <w:tcW w:w="649" w:type="dxa"/>
            <w:tcBorders>
              <w:top w:val="nil"/>
              <w:left w:val="nil"/>
              <w:bottom w:val="single" w:sz="4" w:space="0" w:color="auto"/>
              <w:right w:val="single" w:sz="4" w:space="0" w:color="auto"/>
            </w:tcBorders>
            <w:shd w:val="clear" w:color="auto" w:fill="auto"/>
            <w:noWrap/>
            <w:vAlign w:val="bottom"/>
            <w:hideMark/>
          </w:tcPr>
          <w:p w14:paraId="05C32C33"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+2</w:t>
            </w:r>
          </w:p>
        </w:tc>
        <w:tc>
          <w:tcPr>
            <w:tcW w:w="1416" w:type="dxa"/>
            <w:tcBorders>
              <w:top w:val="nil"/>
              <w:left w:val="nil"/>
              <w:bottom w:val="single" w:sz="4" w:space="0" w:color="auto"/>
              <w:right w:val="single" w:sz="4" w:space="0" w:color="auto"/>
            </w:tcBorders>
            <w:shd w:val="clear" w:color="auto" w:fill="auto"/>
            <w:noWrap/>
            <w:vAlign w:val="bottom"/>
            <w:hideMark/>
          </w:tcPr>
          <w:p w14:paraId="2B836397"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131.00</w:t>
            </w:r>
          </w:p>
        </w:tc>
        <w:tc>
          <w:tcPr>
            <w:tcW w:w="649" w:type="dxa"/>
            <w:tcBorders>
              <w:top w:val="nil"/>
              <w:left w:val="nil"/>
              <w:bottom w:val="single" w:sz="4" w:space="0" w:color="auto"/>
              <w:right w:val="single" w:sz="8" w:space="0" w:color="auto"/>
            </w:tcBorders>
            <w:shd w:val="clear" w:color="auto" w:fill="auto"/>
            <w:noWrap/>
            <w:vAlign w:val="bottom"/>
            <w:hideMark/>
          </w:tcPr>
          <w:p w14:paraId="6A906122"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+1</w:t>
            </w:r>
          </w:p>
        </w:tc>
      </w:tr>
      <w:tr w:rsidR="00031261" w:rsidRPr="00031261" w14:paraId="26F6924D" w14:textId="77777777" w:rsidTr="00FB44E8">
        <w:trPr>
          <w:trHeight w:val="448"/>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4032D1CC" w14:textId="77777777" w:rsidR="00031261" w:rsidRPr="00031261" w:rsidRDefault="00031261" w:rsidP="00031261">
            <w:pPr>
              <w:spacing w:line="240" w:lineRule="auto"/>
              <w:jc w:val="center"/>
              <w:rPr>
                <w:rFonts w:ascii="Calibri" w:eastAsia="Times New Roman" w:hAnsi="Calibri" w:cs="Calibri"/>
                <w:b/>
                <w:bCs/>
                <w:color w:val="000000"/>
                <w:sz w:val="22"/>
                <w:szCs w:val="22"/>
              </w:rPr>
            </w:pPr>
            <w:r w:rsidRPr="00031261">
              <w:rPr>
                <w:rFonts w:ascii="Calibri" w:eastAsia="Times New Roman" w:hAnsi="Calibri" w:cs="Calibri"/>
                <w:b/>
                <w:bCs/>
                <w:color w:val="000000"/>
                <w:sz w:val="22"/>
                <w:szCs w:val="22"/>
              </w:rPr>
              <w:t>Dinner</w:t>
            </w:r>
          </w:p>
        </w:tc>
        <w:tc>
          <w:tcPr>
            <w:tcW w:w="1416" w:type="dxa"/>
            <w:tcBorders>
              <w:top w:val="nil"/>
              <w:left w:val="nil"/>
              <w:bottom w:val="single" w:sz="4" w:space="0" w:color="auto"/>
              <w:right w:val="single" w:sz="4" w:space="0" w:color="auto"/>
            </w:tcBorders>
            <w:shd w:val="clear" w:color="auto" w:fill="auto"/>
            <w:noWrap/>
            <w:vAlign w:val="center"/>
            <w:hideMark/>
          </w:tcPr>
          <w:p w14:paraId="78A74743"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 </w:t>
            </w:r>
          </w:p>
        </w:tc>
        <w:tc>
          <w:tcPr>
            <w:tcW w:w="1416" w:type="dxa"/>
            <w:tcBorders>
              <w:top w:val="nil"/>
              <w:left w:val="nil"/>
              <w:bottom w:val="single" w:sz="4" w:space="0" w:color="auto"/>
              <w:right w:val="single" w:sz="4" w:space="0" w:color="auto"/>
            </w:tcBorders>
            <w:shd w:val="clear" w:color="auto" w:fill="auto"/>
            <w:noWrap/>
            <w:vAlign w:val="bottom"/>
            <w:hideMark/>
          </w:tcPr>
          <w:p w14:paraId="4465D278"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137.00</w:t>
            </w:r>
          </w:p>
        </w:tc>
        <w:tc>
          <w:tcPr>
            <w:tcW w:w="649" w:type="dxa"/>
            <w:tcBorders>
              <w:top w:val="nil"/>
              <w:left w:val="nil"/>
              <w:bottom w:val="single" w:sz="4" w:space="0" w:color="auto"/>
              <w:right w:val="single" w:sz="4" w:space="0" w:color="auto"/>
            </w:tcBorders>
            <w:shd w:val="clear" w:color="auto" w:fill="auto"/>
            <w:noWrap/>
            <w:vAlign w:val="bottom"/>
            <w:hideMark/>
          </w:tcPr>
          <w:p w14:paraId="11482CA0"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 </w:t>
            </w:r>
          </w:p>
        </w:tc>
        <w:tc>
          <w:tcPr>
            <w:tcW w:w="1416" w:type="dxa"/>
            <w:tcBorders>
              <w:top w:val="nil"/>
              <w:left w:val="nil"/>
              <w:bottom w:val="single" w:sz="4" w:space="0" w:color="auto"/>
              <w:right w:val="single" w:sz="4" w:space="0" w:color="auto"/>
            </w:tcBorders>
            <w:shd w:val="clear" w:color="auto" w:fill="auto"/>
            <w:noWrap/>
            <w:vAlign w:val="bottom"/>
            <w:hideMark/>
          </w:tcPr>
          <w:p w14:paraId="18E4A03D"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136.00</w:t>
            </w:r>
          </w:p>
        </w:tc>
        <w:tc>
          <w:tcPr>
            <w:tcW w:w="649" w:type="dxa"/>
            <w:tcBorders>
              <w:top w:val="nil"/>
              <w:left w:val="nil"/>
              <w:bottom w:val="single" w:sz="4" w:space="0" w:color="auto"/>
              <w:right w:val="single" w:sz="4" w:space="0" w:color="auto"/>
            </w:tcBorders>
            <w:shd w:val="clear" w:color="auto" w:fill="auto"/>
            <w:noWrap/>
            <w:vAlign w:val="bottom"/>
            <w:hideMark/>
          </w:tcPr>
          <w:p w14:paraId="15E3FAC9"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 </w:t>
            </w:r>
          </w:p>
        </w:tc>
        <w:tc>
          <w:tcPr>
            <w:tcW w:w="1416" w:type="dxa"/>
            <w:tcBorders>
              <w:top w:val="nil"/>
              <w:left w:val="nil"/>
              <w:bottom w:val="single" w:sz="4" w:space="0" w:color="auto"/>
              <w:right w:val="single" w:sz="4" w:space="0" w:color="auto"/>
            </w:tcBorders>
            <w:shd w:val="clear" w:color="auto" w:fill="auto"/>
            <w:noWrap/>
            <w:vAlign w:val="bottom"/>
            <w:hideMark/>
          </w:tcPr>
          <w:p w14:paraId="6618B474"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136.00</w:t>
            </w:r>
          </w:p>
        </w:tc>
        <w:tc>
          <w:tcPr>
            <w:tcW w:w="649" w:type="dxa"/>
            <w:tcBorders>
              <w:top w:val="nil"/>
              <w:left w:val="nil"/>
              <w:bottom w:val="single" w:sz="4" w:space="0" w:color="auto"/>
              <w:right w:val="single" w:sz="8" w:space="0" w:color="auto"/>
            </w:tcBorders>
            <w:shd w:val="clear" w:color="auto" w:fill="auto"/>
            <w:noWrap/>
            <w:vAlign w:val="bottom"/>
            <w:hideMark/>
          </w:tcPr>
          <w:p w14:paraId="5CCFB243"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 </w:t>
            </w:r>
          </w:p>
        </w:tc>
      </w:tr>
      <w:tr w:rsidR="00031261" w:rsidRPr="00031261" w14:paraId="499FFF49" w14:textId="77777777" w:rsidTr="00FB44E8">
        <w:trPr>
          <w:trHeight w:val="448"/>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14:paraId="5C576545" w14:textId="77777777" w:rsidR="00031261" w:rsidRPr="00031261" w:rsidRDefault="00031261" w:rsidP="00031261">
            <w:pPr>
              <w:spacing w:line="240" w:lineRule="auto"/>
              <w:jc w:val="center"/>
              <w:rPr>
                <w:rFonts w:ascii="Calibri" w:eastAsia="Times New Roman" w:hAnsi="Calibri" w:cs="Calibri"/>
                <w:b/>
                <w:bCs/>
                <w:color w:val="000000"/>
                <w:sz w:val="22"/>
                <w:szCs w:val="22"/>
              </w:rPr>
            </w:pPr>
            <w:r w:rsidRPr="00031261">
              <w:rPr>
                <w:rFonts w:ascii="Calibri" w:eastAsia="Times New Roman" w:hAnsi="Calibri" w:cs="Calibri"/>
                <w:b/>
                <w:bCs/>
                <w:color w:val="000000"/>
                <w:sz w:val="22"/>
                <w:szCs w:val="22"/>
              </w:rPr>
              <w:t>Bedtime</w:t>
            </w:r>
          </w:p>
        </w:tc>
        <w:tc>
          <w:tcPr>
            <w:tcW w:w="1416" w:type="dxa"/>
            <w:tcBorders>
              <w:top w:val="nil"/>
              <w:left w:val="nil"/>
              <w:bottom w:val="single" w:sz="4" w:space="0" w:color="auto"/>
              <w:right w:val="single" w:sz="4" w:space="0" w:color="auto"/>
            </w:tcBorders>
            <w:shd w:val="clear" w:color="auto" w:fill="auto"/>
            <w:noWrap/>
            <w:vAlign w:val="center"/>
            <w:hideMark/>
          </w:tcPr>
          <w:p w14:paraId="1FD4E4FB"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 </w:t>
            </w:r>
          </w:p>
        </w:tc>
        <w:tc>
          <w:tcPr>
            <w:tcW w:w="1416" w:type="dxa"/>
            <w:tcBorders>
              <w:top w:val="nil"/>
              <w:left w:val="nil"/>
              <w:bottom w:val="single" w:sz="4" w:space="0" w:color="auto"/>
              <w:right w:val="single" w:sz="4" w:space="0" w:color="auto"/>
            </w:tcBorders>
            <w:shd w:val="clear" w:color="auto" w:fill="auto"/>
            <w:noWrap/>
            <w:vAlign w:val="bottom"/>
            <w:hideMark/>
          </w:tcPr>
          <w:p w14:paraId="45612DA7"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140.00</w:t>
            </w:r>
          </w:p>
        </w:tc>
        <w:tc>
          <w:tcPr>
            <w:tcW w:w="649" w:type="dxa"/>
            <w:tcBorders>
              <w:top w:val="nil"/>
              <w:left w:val="nil"/>
              <w:bottom w:val="single" w:sz="4" w:space="0" w:color="auto"/>
              <w:right w:val="single" w:sz="4" w:space="0" w:color="auto"/>
            </w:tcBorders>
            <w:shd w:val="clear" w:color="auto" w:fill="auto"/>
            <w:noWrap/>
            <w:vAlign w:val="bottom"/>
            <w:hideMark/>
          </w:tcPr>
          <w:p w14:paraId="3C21298C"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 </w:t>
            </w:r>
          </w:p>
        </w:tc>
        <w:tc>
          <w:tcPr>
            <w:tcW w:w="1416" w:type="dxa"/>
            <w:tcBorders>
              <w:top w:val="nil"/>
              <w:left w:val="nil"/>
              <w:bottom w:val="single" w:sz="4" w:space="0" w:color="auto"/>
              <w:right w:val="single" w:sz="4" w:space="0" w:color="auto"/>
            </w:tcBorders>
            <w:shd w:val="clear" w:color="auto" w:fill="auto"/>
            <w:noWrap/>
            <w:vAlign w:val="bottom"/>
            <w:hideMark/>
          </w:tcPr>
          <w:p w14:paraId="5F43BD71"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141.00</w:t>
            </w:r>
          </w:p>
        </w:tc>
        <w:tc>
          <w:tcPr>
            <w:tcW w:w="649" w:type="dxa"/>
            <w:tcBorders>
              <w:top w:val="nil"/>
              <w:left w:val="nil"/>
              <w:bottom w:val="single" w:sz="4" w:space="0" w:color="auto"/>
              <w:right w:val="single" w:sz="4" w:space="0" w:color="auto"/>
            </w:tcBorders>
            <w:shd w:val="clear" w:color="auto" w:fill="auto"/>
            <w:noWrap/>
            <w:vAlign w:val="bottom"/>
            <w:hideMark/>
          </w:tcPr>
          <w:p w14:paraId="44C7933C"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 </w:t>
            </w:r>
          </w:p>
        </w:tc>
        <w:tc>
          <w:tcPr>
            <w:tcW w:w="1416" w:type="dxa"/>
            <w:tcBorders>
              <w:top w:val="nil"/>
              <w:left w:val="nil"/>
              <w:bottom w:val="single" w:sz="4" w:space="0" w:color="auto"/>
              <w:right w:val="single" w:sz="4" w:space="0" w:color="auto"/>
            </w:tcBorders>
            <w:shd w:val="clear" w:color="auto" w:fill="auto"/>
            <w:noWrap/>
            <w:vAlign w:val="bottom"/>
            <w:hideMark/>
          </w:tcPr>
          <w:p w14:paraId="37682FF3"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141.00</w:t>
            </w:r>
          </w:p>
        </w:tc>
        <w:tc>
          <w:tcPr>
            <w:tcW w:w="649" w:type="dxa"/>
            <w:tcBorders>
              <w:top w:val="nil"/>
              <w:left w:val="nil"/>
              <w:bottom w:val="single" w:sz="4" w:space="0" w:color="auto"/>
              <w:right w:val="single" w:sz="8" w:space="0" w:color="auto"/>
            </w:tcBorders>
            <w:shd w:val="clear" w:color="auto" w:fill="auto"/>
            <w:noWrap/>
            <w:vAlign w:val="bottom"/>
            <w:hideMark/>
          </w:tcPr>
          <w:p w14:paraId="33045E3C"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 </w:t>
            </w:r>
          </w:p>
        </w:tc>
      </w:tr>
      <w:tr w:rsidR="00031261" w:rsidRPr="00031261" w14:paraId="1FFA87BA" w14:textId="77777777" w:rsidTr="00FB44E8">
        <w:trPr>
          <w:trHeight w:val="466"/>
        </w:trPr>
        <w:tc>
          <w:tcPr>
            <w:tcW w:w="1600" w:type="dxa"/>
            <w:tcBorders>
              <w:top w:val="nil"/>
              <w:left w:val="single" w:sz="8" w:space="0" w:color="auto"/>
              <w:bottom w:val="single" w:sz="8" w:space="0" w:color="auto"/>
              <w:right w:val="single" w:sz="4" w:space="0" w:color="auto"/>
            </w:tcBorders>
            <w:shd w:val="clear" w:color="auto" w:fill="auto"/>
            <w:noWrap/>
            <w:vAlign w:val="bottom"/>
            <w:hideMark/>
          </w:tcPr>
          <w:p w14:paraId="1A11650B" w14:textId="77777777" w:rsidR="00031261" w:rsidRPr="00031261" w:rsidRDefault="00031261" w:rsidP="00031261">
            <w:pPr>
              <w:spacing w:line="240" w:lineRule="auto"/>
              <w:jc w:val="center"/>
              <w:rPr>
                <w:rFonts w:ascii="Calibri" w:eastAsia="Times New Roman" w:hAnsi="Calibri" w:cs="Calibri"/>
                <w:b/>
                <w:bCs/>
                <w:color w:val="000000"/>
                <w:sz w:val="22"/>
                <w:szCs w:val="22"/>
              </w:rPr>
            </w:pPr>
            <w:r w:rsidRPr="00031261">
              <w:rPr>
                <w:rFonts w:ascii="Calibri" w:eastAsia="Times New Roman" w:hAnsi="Calibri" w:cs="Calibri"/>
                <w:b/>
                <w:bCs/>
                <w:color w:val="000000"/>
                <w:sz w:val="22"/>
                <w:szCs w:val="22"/>
              </w:rPr>
              <w:t>Average</w:t>
            </w:r>
          </w:p>
        </w:tc>
        <w:tc>
          <w:tcPr>
            <w:tcW w:w="1416" w:type="dxa"/>
            <w:tcBorders>
              <w:top w:val="nil"/>
              <w:left w:val="nil"/>
              <w:bottom w:val="single" w:sz="8" w:space="0" w:color="auto"/>
              <w:right w:val="single" w:sz="4" w:space="0" w:color="auto"/>
            </w:tcBorders>
            <w:shd w:val="clear" w:color="auto" w:fill="auto"/>
            <w:noWrap/>
            <w:vAlign w:val="center"/>
            <w:hideMark/>
          </w:tcPr>
          <w:p w14:paraId="285E2273" w14:textId="77777777" w:rsidR="00031261" w:rsidRPr="00031261" w:rsidRDefault="00031261" w:rsidP="00031261">
            <w:pPr>
              <w:spacing w:line="240" w:lineRule="auto"/>
              <w:jc w:val="center"/>
              <w:rPr>
                <w:rFonts w:ascii="Calibri" w:eastAsia="Times New Roman" w:hAnsi="Calibri" w:cs="Calibri"/>
                <w:b/>
                <w:bCs/>
                <w:color w:val="000000"/>
                <w:sz w:val="22"/>
                <w:szCs w:val="22"/>
              </w:rPr>
            </w:pPr>
            <w:r w:rsidRPr="00031261">
              <w:rPr>
                <w:rFonts w:ascii="Calibri" w:eastAsia="Times New Roman" w:hAnsi="Calibri" w:cs="Calibri"/>
                <w:b/>
                <w:bCs/>
                <w:color w:val="000000"/>
                <w:sz w:val="22"/>
                <w:szCs w:val="22"/>
              </w:rPr>
              <w:t>125.00</w:t>
            </w:r>
          </w:p>
        </w:tc>
        <w:tc>
          <w:tcPr>
            <w:tcW w:w="1416" w:type="dxa"/>
            <w:tcBorders>
              <w:top w:val="nil"/>
              <w:left w:val="nil"/>
              <w:bottom w:val="single" w:sz="8" w:space="0" w:color="auto"/>
              <w:right w:val="single" w:sz="4" w:space="0" w:color="auto"/>
            </w:tcBorders>
            <w:shd w:val="clear" w:color="auto" w:fill="auto"/>
            <w:noWrap/>
            <w:vAlign w:val="bottom"/>
            <w:hideMark/>
          </w:tcPr>
          <w:p w14:paraId="3E5C6C3F" w14:textId="77777777" w:rsidR="00031261" w:rsidRPr="00031261" w:rsidRDefault="00031261" w:rsidP="00031261">
            <w:pPr>
              <w:spacing w:line="240" w:lineRule="auto"/>
              <w:jc w:val="center"/>
              <w:rPr>
                <w:rFonts w:ascii="Calibri" w:eastAsia="Times New Roman" w:hAnsi="Calibri" w:cs="Calibri"/>
                <w:b/>
                <w:bCs/>
                <w:color w:val="000000"/>
                <w:sz w:val="22"/>
                <w:szCs w:val="22"/>
              </w:rPr>
            </w:pPr>
            <w:r w:rsidRPr="00031261">
              <w:rPr>
                <w:rFonts w:ascii="Calibri" w:eastAsia="Times New Roman" w:hAnsi="Calibri" w:cs="Calibri"/>
                <w:b/>
                <w:bCs/>
                <w:color w:val="000000"/>
                <w:sz w:val="22"/>
                <w:szCs w:val="22"/>
              </w:rPr>
              <w:t>130.25</w:t>
            </w:r>
          </w:p>
        </w:tc>
        <w:tc>
          <w:tcPr>
            <w:tcW w:w="649" w:type="dxa"/>
            <w:tcBorders>
              <w:top w:val="nil"/>
              <w:left w:val="nil"/>
              <w:bottom w:val="single" w:sz="8" w:space="0" w:color="auto"/>
              <w:right w:val="single" w:sz="4" w:space="0" w:color="auto"/>
            </w:tcBorders>
            <w:shd w:val="clear" w:color="auto" w:fill="auto"/>
            <w:noWrap/>
            <w:vAlign w:val="bottom"/>
            <w:hideMark/>
          </w:tcPr>
          <w:p w14:paraId="7AB177E3" w14:textId="77777777" w:rsidR="00031261" w:rsidRPr="00031261" w:rsidRDefault="00031261" w:rsidP="00031261">
            <w:pPr>
              <w:spacing w:line="240" w:lineRule="auto"/>
              <w:jc w:val="center"/>
              <w:rPr>
                <w:rFonts w:ascii="Calibri" w:eastAsia="Times New Roman" w:hAnsi="Calibri" w:cs="Calibri"/>
                <w:b/>
                <w:bCs/>
                <w:color w:val="000000"/>
                <w:sz w:val="22"/>
                <w:szCs w:val="22"/>
              </w:rPr>
            </w:pPr>
            <w:r w:rsidRPr="00031261">
              <w:rPr>
                <w:rFonts w:ascii="Calibri" w:eastAsia="Times New Roman" w:hAnsi="Calibri" w:cs="Calibri"/>
                <w:b/>
                <w:bCs/>
                <w:color w:val="000000"/>
                <w:sz w:val="22"/>
                <w:szCs w:val="22"/>
              </w:rPr>
              <w:t> </w:t>
            </w:r>
          </w:p>
        </w:tc>
        <w:tc>
          <w:tcPr>
            <w:tcW w:w="1416" w:type="dxa"/>
            <w:tcBorders>
              <w:top w:val="nil"/>
              <w:left w:val="nil"/>
              <w:bottom w:val="single" w:sz="8" w:space="0" w:color="auto"/>
              <w:right w:val="single" w:sz="4" w:space="0" w:color="auto"/>
            </w:tcBorders>
            <w:shd w:val="clear" w:color="auto" w:fill="auto"/>
            <w:noWrap/>
            <w:vAlign w:val="bottom"/>
            <w:hideMark/>
          </w:tcPr>
          <w:p w14:paraId="055138DA" w14:textId="77777777" w:rsidR="00031261" w:rsidRPr="00031261" w:rsidRDefault="00031261" w:rsidP="00031261">
            <w:pPr>
              <w:spacing w:line="240" w:lineRule="auto"/>
              <w:jc w:val="center"/>
              <w:rPr>
                <w:rFonts w:ascii="Calibri" w:eastAsia="Times New Roman" w:hAnsi="Calibri" w:cs="Calibri"/>
                <w:b/>
                <w:bCs/>
                <w:color w:val="000000"/>
                <w:sz w:val="22"/>
                <w:szCs w:val="22"/>
              </w:rPr>
            </w:pPr>
            <w:r w:rsidRPr="00031261">
              <w:rPr>
                <w:rFonts w:ascii="Calibri" w:eastAsia="Times New Roman" w:hAnsi="Calibri" w:cs="Calibri"/>
                <w:b/>
                <w:bCs/>
                <w:color w:val="000000"/>
                <w:sz w:val="22"/>
                <w:szCs w:val="22"/>
              </w:rPr>
              <w:t>131.00</w:t>
            </w:r>
          </w:p>
        </w:tc>
        <w:tc>
          <w:tcPr>
            <w:tcW w:w="649" w:type="dxa"/>
            <w:tcBorders>
              <w:top w:val="nil"/>
              <w:left w:val="nil"/>
              <w:bottom w:val="single" w:sz="8" w:space="0" w:color="auto"/>
              <w:right w:val="single" w:sz="4" w:space="0" w:color="auto"/>
            </w:tcBorders>
            <w:shd w:val="clear" w:color="auto" w:fill="auto"/>
            <w:noWrap/>
            <w:vAlign w:val="bottom"/>
            <w:hideMark/>
          </w:tcPr>
          <w:p w14:paraId="17FEC090" w14:textId="77777777" w:rsidR="00031261" w:rsidRPr="00031261" w:rsidRDefault="00031261" w:rsidP="00031261">
            <w:pPr>
              <w:spacing w:line="240" w:lineRule="auto"/>
              <w:jc w:val="center"/>
              <w:rPr>
                <w:rFonts w:ascii="Calibri" w:eastAsia="Times New Roman" w:hAnsi="Calibri" w:cs="Calibri"/>
                <w:b/>
                <w:bCs/>
                <w:color w:val="000000"/>
                <w:sz w:val="22"/>
                <w:szCs w:val="22"/>
              </w:rPr>
            </w:pPr>
            <w:r w:rsidRPr="00031261">
              <w:rPr>
                <w:rFonts w:ascii="Calibri" w:eastAsia="Times New Roman" w:hAnsi="Calibri" w:cs="Calibri"/>
                <w:b/>
                <w:bCs/>
                <w:color w:val="000000"/>
                <w:sz w:val="22"/>
                <w:szCs w:val="22"/>
              </w:rPr>
              <w:t> </w:t>
            </w:r>
          </w:p>
        </w:tc>
        <w:tc>
          <w:tcPr>
            <w:tcW w:w="1416" w:type="dxa"/>
            <w:tcBorders>
              <w:top w:val="nil"/>
              <w:left w:val="nil"/>
              <w:bottom w:val="single" w:sz="8" w:space="0" w:color="auto"/>
              <w:right w:val="single" w:sz="4" w:space="0" w:color="auto"/>
            </w:tcBorders>
            <w:shd w:val="clear" w:color="auto" w:fill="auto"/>
            <w:noWrap/>
            <w:vAlign w:val="bottom"/>
            <w:hideMark/>
          </w:tcPr>
          <w:p w14:paraId="232E2516" w14:textId="77777777" w:rsidR="00031261" w:rsidRPr="00031261" w:rsidRDefault="00031261" w:rsidP="00031261">
            <w:pPr>
              <w:spacing w:line="240" w:lineRule="auto"/>
              <w:jc w:val="center"/>
              <w:rPr>
                <w:rFonts w:ascii="Calibri" w:eastAsia="Times New Roman" w:hAnsi="Calibri" w:cs="Calibri"/>
                <w:b/>
                <w:bCs/>
                <w:color w:val="000000"/>
                <w:sz w:val="22"/>
                <w:szCs w:val="22"/>
              </w:rPr>
            </w:pPr>
            <w:r w:rsidRPr="00031261">
              <w:rPr>
                <w:rFonts w:ascii="Calibri" w:eastAsia="Times New Roman" w:hAnsi="Calibri" w:cs="Calibri"/>
                <w:b/>
                <w:bCs/>
                <w:color w:val="000000"/>
                <w:sz w:val="22"/>
                <w:szCs w:val="22"/>
              </w:rPr>
              <w:t>132.00</w:t>
            </w:r>
          </w:p>
        </w:tc>
        <w:tc>
          <w:tcPr>
            <w:tcW w:w="649" w:type="dxa"/>
            <w:tcBorders>
              <w:top w:val="nil"/>
              <w:left w:val="nil"/>
              <w:bottom w:val="single" w:sz="8" w:space="0" w:color="auto"/>
              <w:right w:val="single" w:sz="8" w:space="0" w:color="auto"/>
            </w:tcBorders>
            <w:shd w:val="clear" w:color="auto" w:fill="auto"/>
            <w:noWrap/>
            <w:vAlign w:val="bottom"/>
            <w:hideMark/>
          </w:tcPr>
          <w:p w14:paraId="3C518F7D" w14:textId="77777777" w:rsidR="00031261" w:rsidRPr="00031261" w:rsidRDefault="00031261" w:rsidP="00031261">
            <w:pPr>
              <w:spacing w:line="240" w:lineRule="auto"/>
              <w:jc w:val="center"/>
              <w:rPr>
                <w:rFonts w:ascii="Calibri" w:eastAsia="Times New Roman" w:hAnsi="Calibri" w:cs="Calibri"/>
                <w:color w:val="000000"/>
                <w:sz w:val="22"/>
                <w:szCs w:val="22"/>
              </w:rPr>
            </w:pPr>
            <w:r w:rsidRPr="00031261">
              <w:rPr>
                <w:rFonts w:ascii="Calibri" w:eastAsia="Times New Roman" w:hAnsi="Calibri" w:cs="Calibri"/>
                <w:color w:val="000000"/>
                <w:sz w:val="22"/>
                <w:szCs w:val="22"/>
              </w:rPr>
              <w:t> </w:t>
            </w:r>
          </w:p>
        </w:tc>
      </w:tr>
    </w:tbl>
    <w:p w14:paraId="0F47DD96" w14:textId="59B0DDBD" w:rsidR="00A96627" w:rsidRDefault="00A96627" w:rsidP="00A96627">
      <w:pPr>
        <w:spacing w:after="160" w:line="259" w:lineRule="auto"/>
      </w:pPr>
      <w:r>
        <w:br w:type="page"/>
      </w:r>
    </w:p>
    <w:p w14:paraId="7B49B723" w14:textId="6418446D" w:rsidR="00A96627" w:rsidRDefault="000B38FA" w:rsidP="00A96627">
      <w:r>
        <w:rPr>
          <w:rStyle w:val="Heading3Char"/>
        </w:rPr>
        <w:lastRenderedPageBreak/>
        <w:t>ReportsMainWindow</w:t>
      </w:r>
      <w:r w:rsidR="00A96627">
        <w:t xml:space="preserve">: </w:t>
      </w:r>
    </w:p>
    <w:p w14:paraId="687338F1" w14:textId="0AFC71A5" w:rsidR="00A96627" w:rsidRDefault="000B38FA" w:rsidP="00A96627">
      <w:r>
        <w:tab/>
      </w:r>
      <w:r w:rsidRPr="00DC24B8">
        <w:t>The user can select what type of report to generate – either a log-style</w:t>
      </w:r>
      <w:r w:rsidR="00B27FF1" w:rsidRPr="00DC24B8">
        <w:t xml:space="preserve"> report, showing all entries made, with each entry on a line, or a summary report, where each day has its own lin</w:t>
      </w:r>
      <w:r w:rsidR="0016239D" w:rsidRPr="00DC24B8">
        <w:t>e.  This will result in output to the main window of the chosen report, as well as generating a file.</w:t>
      </w:r>
    </w:p>
    <w:p w14:paraId="71378DD9" w14:textId="77777777" w:rsidR="00A96627" w:rsidRDefault="00A96627" w:rsidP="00A96627">
      <w:pPr>
        <w:spacing w:after="160" w:line="259" w:lineRule="auto"/>
      </w:pPr>
    </w:p>
    <w:p w14:paraId="79858304" w14:textId="6709FC83" w:rsidR="00274AA9" w:rsidRDefault="00274AA9" w:rsidP="00274AA9"/>
    <w:p w14:paraId="79262FEF" w14:textId="77777777" w:rsidR="00E806E1" w:rsidRDefault="00E806E1">
      <w:pPr>
        <w:spacing w:after="160" w:line="259" w:lineRule="auto"/>
        <w:rPr>
          <w:rFonts w:asciiTheme="majorHAnsi" w:eastAsiaTheme="majorEastAsia" w:hAnsiTheme="majorHAnsi" w:cstheme="majorBidi"/>
          <w:b/>
          <w:color w:val="000000" w:themeColor="text1"/>
          <w:sz w:val="32"/>
          <w:szCs w:val="32"/>
        </w:rPr>
      </w:pPr>
    </w:p>
    <w:p w14:paraId="1447FF07" w14:textId="77777777" w:rsidR="00274AA9" w:rsidRDefault="00274AA9">
      <w:pPr>
        <w:spacing w:after="160" w:line="259" w:lineRule="auto"/>
        <w:rPr>
          <w:rFonts w:asciiTheme="majorHAnsi" w:eastAsiaTheme="majorEastAsia" w:hAnsiTheme="majorHAnsi" w:cstheme="majorBidi"/>
          <w:b/>
          <w:color w:val="000000" w:themeColor="text1"/>
          <w:sz w:val="32"/>
          <w:szCs w:val="32"/>
        </w:rPr>
      </w:pPr>
      <w:bookmarkStart w:id="23" w:name="_Toc37939763"/>
      <w:r>
        <w:br w:type="page"/>
      </w:r>
    </w:p>
    <w:p w14:paraId="279259B3" w14:textId="05291645" w:rsidR="0097574D" w:rsidRPr="00EA4C17" w:rsidRDefault="0097574D" w:rsidP="0097574D">
      <w:pPr>
        <w:pStyle w:val="Heading1"/>
        <w:jc w:val="center"/>
      </w:pPr>
      <w:r w:rsidRPr="00EA4C17">
        <w:lastRenderedPageBreak/>
        <w:t>Known Issues</w:t>
      </w:r>
      <w:bookmarkEnd w:id="23"/>
    </w:p>
    <w:p w14:paraId="7DDE98C3" w14:textId="666E3558" w:rsidR="005912BC" w:rsidRPr="005912BC" w:rsidRDefault="0045392E" w:rsidP="005912BC">
      <w:pPr>
        <w:pStyle w:val="ListParagraph"/>
        <w:numPr>
          <w:ilvl w:val="0"/>
          <w:numId w:val="6"/>
        </w:numPr>
      </w:pPr>
      <w:r>
        <w:t xml:space="preserve">Date ranges, which will be necessary once </w:t>
      </w:r>
      <w:r w:rsidR="00130B01">
        <w:t xml:space="preserve">there are over 90 </w:t>
      </w:r>
      <w:r w:rsidR="004F0231">
        <w:t>days’</w:t>
      </w:r>
      <w:r w:rsidR="00130B01">
        <w:t xml:space="preserve"> worth of entries, </w:t>
      </w:r>
      <w:r w:rsidR="007F2559">
        <w:t>and</w:t>
      </w:r>
      <w:r w:rsidR="00130B01">
        <w:t xml:space="preserve"> </w:t>
      </w:r>
      <w:r w:rsidR="0036236D">
        <w:t>certainly when there is a year or more worth of entries.  I need to implement this for both</w:t>
      </w:r>
      <w:r w:rsidR="00F13FEB">
        <w:t xml:space="preserve"> programs.</w:t>
      </w:r>
    </w:p>
    <w:p w14:paraId="5F977277" w14:textId="0AAC7185" w:rsidR="00D60115" w:rsidRDefault="005B5F94" w:rsidP="00D60115">
      <w:pPr>
        <w:pStyle w:val="ListParagraph"/>
        <w:numPr>
          <w:ilvl w:val="0"/>
          <w:numId w:val="6"/>
        </w:numPr>
      </w:pPr>
      <w:r>
        <w:t>Th</w:t>
      </w:r>
      <w:r w:rsidR="005009DA">
        <w:t>ere is a</w:t>
      </w:r>
      <w:r w:rsidR="00CE2617">
        <w:t xml:space="preserve">n error that </w:t>
      </w:r>
      <w:r w:rsidR="004F0231">
        <w:t>does not</w:t>
      </w:r>
      <w:r w:rsidR="00CE2617">
        <w:t xml:space="preserve"> prevent the program from running, but it shows up on the GUI design screen in Visual Studio.  It seems that the latest version of the </w:t>
      </w:r>
      <w:r w:rsidR="00D17635">
        <w:t xml:space="preserve">driver that </w:t>
      </w:r>
      <w:r w:rsidR="00E5726A">
        <w:t>I am</w:t>
      </w:r>
      <w:r w:rsidR="00D17635">
        <w:t xml:space="preserve"> using for SQLite </w:t>
      </w:r>
      <w:r w:rsidR="00DC24B8">
        <w:t>is not</w:t>
      </w:r>
      <w:r w:rsidR="00F27B38">
        <w:t xml:space="preserve"> always recognized properly by WPF.  </w:t>
      </w:r>
      <w:r w:rsidR="00F04638">
        <w:t xml:space="preserve">From researching it seems like </w:t>
      </w:r>
      <w:r w:rsidR="00F96767">
        <w:t>it is</w:t>
      </w:r>
      <w:r w:rsidR="00F04638">
        <w:t xml:space="preserve"> a known issue, </w:t>
      </w:r>
      <w:r w:rsidR="006D5893">
        <w:t xml:space="preserve">and some people have found solutions, but those </w:t>
      </w:r>
      <w:r w:rsidR="00E5726A">
        <w:t>did not</w:t>
      </w:r>
      <w:r w:rsidR="006D5893">
        <w:t xml:space="preserve"> work for me, and </w:t>
      </w:r>
      <w:r w:rsidR="00E5726A">
        <w:t>do not</w:t>
      </w:r>
      <w:r w:rsidR="006D5893">
        <w:t xml:space="preserve"> seem to work for everyone.  </w:t>
      </w:r>
      <w:r w:rsidR="00E5726A">
        <w:t>It is</w:t>
      </w:r>
      <w:r w:rsidR="006D5893">
        <w:t xml:space="preserve"> an obscure problem</w:t>
      </w:r>
      <w:r w:rsidR="003B7D65">
        <w:t xml:space="preserve">, but one that </w:t>
      </w:r>
      <w:r w:rsidR="00E5726A">
        <w:t>I would</w:t>
      </w:r>
      <w:r w:rsidR="003B7D65">
        <w:t xml:space="preserve"> like to get resolved </w:t>
      </w:r>
      <w:r w:rsidR="006B0C1A">
        <w:t>or at least figured out.</w:t>
      </w:r>
    </w:p>
    <w:p w14:paraId="500F225C" w14:textId="77777777" w:rsidR="004256F9" w:rsidRDefault="004256F9">
      <w:pPr>
        <w:spacing w:after="160" w:line="259" w:lineRule="auto"/>
      </w:pPr>
      <w:r>
        <w:br w:type="page"/>
      </w:r>
    </w:p>
    <w:p w14:paraId="6FA6092C" w14:textId="77777777" w:rsidR="004256F9" w:rsidRPr="00EA4C17" w:rsidRDefault="004256F9" w:rsidP="004256F9">
      <w:pPr>
        <w:pStyle w:val="Heading1"/>
        <w:jc w:val="center"/>
      </w:pPr>
      <w:bookmarkStart w:id="24" w:name="_Toc37939764"/>
      <w:r>
        <w:lastRenderedPageBreak/>
        <w:t>Future Enhancements</w:t>
      </w:r>
      <w:bookmarkEnd w:id="24"/>
    </w:p>
    <w:p w14:paraId="0A546EDC" w14:textId="36523188" w:rsidR="009A4279" w:rsidRPr="009A4279" w:rsidRDefault="00A4383D" w:rsidP="009A4279">
      <w:pPr>
        <w:pStyle w:val="ListParagraph"/>
        <w:numPr>
          <w:ilvl w:val="0"/>
          <w:numId w:val="9"/>
        </w:numPr>
      </w:pPr>
      <w:r>
        <w:t>It would be nice to implement the Rx</w:t>
      </w:r>
      <w:r w:rsidR="00E702A9">
        <w:t xml:space="preserve"> entries. This could show how the different doses</w:t>
      </w:r>
      <w:r w:rsidR="005B2AC9">
        <w:t xml:space="preserve"> act over time, plus allow one to see how the prescriptions themselves have changed.</w:t>
      </w:r>
    </w:p>
    <w:p w14:paraId="44DA5603" w14:textId="6FA57CD4" w:rsidR="00273150" w:rsidRPr="00273150" w:rsidRDefault="00724F0E" w:rsidP="00273150">
      <w:pPr>
        <w:pStyle w:val="ListParagraph"/>
        <w:numPr>
          <w:ilvl w:val="0"/>
          <w:numId w:val="9"/>
        </w:numPr>
      </w:pPr>
      <w:r>
        <w:t xml:space="preserve">A1C tracking.  </w:t>
      </w:r>
      <w:r w:rsidR="00A6234A">
        <w:t xml:space="preserve">This would mainly allow one to see how A1C has changed over time, and to also compare the average glucose levels over a two </w:t>
      </w:r>
      <w:r w:rsidR="004F0231">
        <w:t>to</w:t>
      </w:r>
      <w:r w:rsidR="00A6234A">
        <w:t xml:space="preserve"> </w:t>
      </w:r>
      <w:r w:rsidR="004C7EDB">
        <w:t>three-month</w:t>
      </w:r>
      <w:r w:rsidR="00A6234A">
        <w:t xml:space="preserve"> period to the corresponding A1C</w:t>
      </w:r>
      <w:r w:rsidR="00246AC8">
        <w:t>.</w:t>
      </w:r>
    </w:p>
    <w:p w14:paraId="0C06F096" w14:textId="7BCA11F4" w:rsidR="003D5BFF" w:rsidRDefault="003D5BFF" w:rsidP="004256F9">
      <w:pPr>
        <w:pStyle w:val="ListParagraph"/>
        <w:numPr>
          <w:ilvl w:val="0"/>
          <w:numId w:val="9"/>
        </w:numPr>
      </w:pPr>
      <w:r>
        <w:t>Ability to email the forms directly from the application.</w:t>
      </w:r>
      <w:r w:rsidR="003F7C00">
        <w:t xml:space="preserve">  Since most people </w:t>
      </w:r>
      <w:r w:rsidR="004C7EDB">
        <w:t>do not</w:t>
      </w:r>
      <w:r w:rsidR="003F7C00">
        <w:t xml:space="preserve"> tend to have a default email program setup, this probably </w:t>
      </w:r>
      <w:r w:rsidR="00CB622D">
        <w:t>will not</w:t>
      </w:r>
      <w:r w:rsidR="003F7C00">
        <w:t xml:space="preserve"> be feasible.</w:t>
      </w:r>
    </w:p>
    <w:p w14:paraId="4CDBA22B" w14:textId="021C6900" w:rsidR="004256F9" w:rsidRDefault="008D0B95" w:rsidP="004256F9">
      <w:pPr>
        <w:pStyle w:val="ListParagraph"/>
        <w:numPr>
          <w:ilvl w:val="0"/>
          <w:numId w:val="9"/>
        </w:numPr>
      </w:pPr>
      <w:r>
        <w:t xml:space="preserve">Allow multiple users, </w:t>
      </w:r>
      <w:r w:rsidR="003F7C00">
        <w:t>and logins from health care professionals.</w:t>
      </w:r>
      <w:r w:rsidR="00CB622D">
        <w:t xml:space="preserve">  This is well beyond the scope of what’s practical right now, especially when one considers HIPAA</w:t>
      </w:r>
      <w:r w:rsidR="00185B99">
        <w:t>, but it is an eventual goal.</w:t>
      </w:r>
    </w:p>
    <w:p w14:paraId="20E93606" w14:textId="5583F5D1" w:rsidR="004256F9" w:rsidRDefault="005E539E" w:rsidP="008B44EC">
      <w:pPr>
        <w:pStyle w:val="ListParagraph"/>
        <w:numPr>
          <w:ilvl w:val="0"/>
          <w:numId w:val="9"/>
        </w:numPr>
      </w:pPr>
      <w:r>
        <w:t xml:space="preserve">Allow user to change their own information.  Currently </w:t>
      </w:r>
      <w:r w:rsidR="00185B99">
        <w:t>it is</w:t>
      </w:r>
      <w:r>
        <w:t xml:space="preserve"> just done from the d</w:t>
      </w:r>
      <w:r w:rsidR="00185B99">
        <w:t xml:space="preserve">atabase </w:t>
      </w:r>
      <w:r>
        <w:t>management software</w:t>
      </w:r>
      <w:r w:rsidR="00185B99">
        <w:t xml:space="preserve"> (DB Browser)</w:t>
      </w:r>
      <w:r>
        <w:t>.</w:t>
      </w:r>
    </w:p>
    <w:p w14:paraId="2DCA34F6" w14:textId="77777777" w:rsidR="004256F9" w:rsidRDefault="004256F9">
      <w:pPr>
        <w:spacing w:after="160" w:line="259" w:lineRule="auto"/>
      </w:pPr>
    </w:p>
    <w:p w14:paraId="415E7E5C" w14:textId="77777777" w:rsidR="00D60115" w:rsidRDefault="00D60115">
      <w:pPr>
        <w:spacing w:after="160" w:line="259" w:lineRule="auto"/>
      </w:pPr>
      <w:r>
        <w:br w:type="page"/>
      </w:r>
    </w:p>
    <w:p w14:paraId="612263B7" w14:textId="77777777" w:rsidR="0097574D" w:rsidRPr="00EA4C17" w:rsidRDefault="00D60115" w:rsidP="00D60115">
      <w:pPr>
        <w:pStyle w:val="Heading1"/>
        <w:jc w:val="center"/>
      </w:pPr>
      <w:bookmarkStart w:id="25" w:name="_Toc37939765"/>
      <w:r w:rsidRPr="00EA4C17">
        <w:lastRenderedPageBreak/>
        <w:t>Other Resources</w:t>
      </w:r>
      <w:bookmarkEnd w:id="25"/>
    </w:p>
    <w:p w14:paraId="79320D91" w14:textId="40F5DB8E" w:rsidR="00D60115" w:rsidRDefault="00CE5586" w:rsidP="00D60115">
      <w:pPr>
        <w:pStyle w:val="ListParagraph"/>
        <w:numPr>
          <w:ilvl w:val="0"/>
          <w:numId w:val="8"/>
        </w:numPr>
      </w:pPr>
      <w:r>
        <w:t>SQLite drivers installed via NuGet packages.</w:t>
      </w:r>
    </w:p>
    <w:p w14:paraId="103F72FB" w14:textId="730E3540" w:rsidR="00D60115" w:rsidRPr="00D60115" w:rsidRDefault="004C7EDB" w:rsidP="00D60115">
      <w:pPr>
        <w:pStyle w:val="ListParagraph"/>
        <w:numPr>
          <w:ilvl w:val="0"/>
          <w:numId w:val="8"/>
        </w:numPr>
      </w:pPr>
      <w:r>
        <w:t>DB Browser (SQLite)</w:t>
      </w:r>
    </w:p>
    <w:sectPr w:rsidR="00D60115" w:rsidRPr="00D60115" w:rsidSect="006F3AD5">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74D3C" w14:textId="77777777" w:rsidR="00A54C34" w:rsidRDefault="00A54C34" w:rsidP="006F3AD5">
      <w:pPr>
        <w:spacing w:line="240" w:lineRule="auto"/>
      </w:pPr>
      <w:r>
        <w:separator/>
      </w:r>
    </w:p>
  </w:endnote>
  <w:endnote w:type="continuationSeparator" w:id="0">
    <w:p w14:paraId="01B61887" w14:textId="77777777" w:rsidR="00A54C34" w:rsidRDefault="00A54C34" w:rsidP="006F3AD5">
      <w:pPr>
        <w:spacing w:line="240" w:lineRule="auto"/>
      </w:pPr>
      <w:r>
        <w:continuationSeparator/>
      </w:r>
    </w:p>
  </w:endnote>
  <w:endnote w:type="continuationNotice" w:id="1">
    <w:p w14:paraId="0A3B8110" w14:textId="77777777" w:rsidR="00A54C34" w:rsidRDefault="00A54C3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9DD08" w14:textId="77777777" w:rsidR="00A54C34" w:rsidRDefault="00A54C34" w:rsidP="006F3AD5">
      <w:pPr>
        <w:spacing w:line="240" w:lineRule="auto"/>
      </w:pPr>
      <w:r>
        <w:separator/>
      </w:r>
    </w:p>
  </w:footnote>
  <w:footnote w:type="continuationSeparator" w:id="0">
    <w:p w14:paraId="3551203B" w14:textId="77777777" w:rsidR="00A54C34" w:rsidRDefault="00A54C34" w:rsidP="006F3AD5">
      <w:pPr>
        <w:spacing w:line="240" w:lineRule="auto"/>
      </w:pPr>
      <w:r>
        <w:continuationSeparator/>
      </w:r>
    </w:p>
  </w:footnote>
  <w:footnote w:type="continuationNotice" w:id="1">
    <w:p w14:paraId="47C247F1" w14:textId="77777777" w:rsidR="00A54C34" w:rsidRDefault="00A54C3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73060" w14:textId="14D95017" w:rsidR="006F3AD5" w:rsidRDefault="00A67126" w:rsidP="00D46365">
    <w:pPr>
      <w:pStyle w:val="Header"/>
      <w:tabs>
        <w:tab w:val="clear" w:pos="4680"/>
      </w:tabs>
      <w:rPr>
        <w:rFonts w:eastAsia="Times New Roman"/>
        <w:noProof/>
      </w:rPr>
    </w:pPr>
    <w:r>
      <w:rPr>
        <w:rFonts w:eastAsia="Times New Roman"/>
      </w:rPr>
      <w:t>DIABETES DIARY</w:t>
    </w:r>
    <w:r w:rsidR="00D46365">
      <w:rPr>
        <w:rFonts w:eastAsia="Times New Roman"/>
      </w:rPr>
      <w:tab/>
      <w:t xml:space="preserve"> </w:t>
    </w:r>
    <w:r w:rsidR="00D46365" w:rsidRPr="00D46365">
      <w:rPr>
        <w:rFonts w:eastAsia="Times New Roman"/>
      </w:rPr>
      <w:fldChar w:fldCharType="begin"/>
    </w:r>
    <w:r w:rsidR="00D46365" w:rsidRPr="00D46365">
      <w:rPr>
        <w:rFonts w:eastAsia="Times New Roman"/>
      </w:rPr>
      <w:instrText xml:space="preserve"> PAGE   \* MERGEFORMAT </w:instrText>
    </w:r>
    <w:r w:rsidR="00D46365" w:rsidRPr="00D46365">
      <w:rPr>
        <w:rFonts w:eastAsia="Times New Roman"/>
      </w:rPr>
      <w:fldChar w:fldCharType="separate"/>
    </w:r>
    <w:r w:rsidR="00D82A0A">
      <w:rPr>
        <w:rFonts w:eastAsia="Times New Roman"/>
        <w:noProof/>
      </w:rPr>
      <w:t>3</w:t>
    </w:r>
    <w:r w:rsidR="00D46365" w:rsidRPr="00D46365">
      <w:rPr>
        <w:rFonts w:eastAsia="Times New Roman"/>
        <w:noProof/>
      </w:rPr>
      <w:fldChar w:fldCharType="end"/>
    </w:r>
  </w:p>
  <w:p w14:paraId="3BA7B7BB" w14:textId="77777777" w:rsidR="00493DFE" w:rsidRDefault="00493DFE" w:rsidP="00D46365">
    <w:pPr>
      <w:pStyle w:val="Header"/>
      <w:tabs>
        <w:tab w:val="clear" w:pos="4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6117C" w14:textId="34EEF2AB" w:rsidR="006F3AD5" w:rsidRPr="00224ECB" w:rsidRDefault="00A54C34" w:rsidP="007F4EF8">
    <w:pPr>
      <w:tabs>
        <w:tab w:val="left" w:pos="1634"/>
        <w:tab w:val="right" w:pos="9360"/>
      </w:tabs>
      <w:spacing w:line="240" w:lineRule="auto"/>
      <w:rPr>
        <w:rFonts w:eastAsia="Times New Roman"/>
      </w:rPr>
    </w:pPr>
    <w:sdt>
      <w:sdtPr>
        <w:rPr>
          <w:rFonts w:eastAsia="Times New Roman"/>
        </w:rPr>
        <w:id w:val="-2122523262"/>
        <w:lock w:val="sdtContentLocked"/>
        <w:placeholder>
          <w:docPart w:val="E108F3555C0D4CFBB95099CC8DA936C1"/>
        </w:placeholder>
        <w:text/>
      </w:sdtPr>
      <w:sdtEndPr/>
      <w:sdtContent>
        <w:r w:rsidR="007F4EF8" w:rsidRPr="00E35B02">
          <w:rPr>
            <w:rFonts w:eastAsia="Times New Roman"/>
          </w:rPr>
          <w:t>Running head:</w:t>
        </w:r>
      </w:sdtContent>
    </w:sdt>
    <w:r w:rsidR="000E2A00">
      <w:rPr>
        <w:rFonts w:eastAsia="Times New Roman"/>
      </w:rPr>
      <w:tab/>
    </w:r>
    <w:sdt>
      <w:sdtPr>
        <w:rPr>
          <w:rFonts w:eastAsia="Times New Roman"/>
        </w:rPr>
        <w:id w:val="42732754"/>
        <w:placeholder>
          <w:docPart w:val="E108F3555C0D4CFBB95099CC8DA936C1"/>
        </w:placeholder>
        <w:text/>
      </w:sdtPr>
      <w:sdtEndPr/>
      <w:sdtContent>
        <w:r w:rsidR="00A67126">
          <w:rPr>
            <w:rFonts w:eastAsia="Times New Roman"/>
          </w:rPr>
          <w:t>DIABETES DIARY</w:t>
        </w:r>
      </w:sdtContent>
    </w:sdt>
    <w:r w:rsidR="007F4EF8">
      <w:rPr>
        <w:rFonts w:eastAsia="Times New Roman"/>
      </w:rPr>
      <w:tab/>
    </w:r>
    <w:r w:rsidR="000E2A00">
      <w:rPr>
        <w:rFonts w:eastAsia="Times New Roman"/>
      </w:rPr>
      <w:t xml:space="preserve"> </w:t>
    </w:r>
    <w:r w:rsidR="000E2A00" w:rsidRPr="000E2A00">
      <w:rPr>
        <w:rFonts w:eastAsia="Times New Roman"/>
      </w:rPr>
      <w:fldChar w:fldCharType="begin"/>
    </w:r>
    <w:r w:rsidR="000E2A00" w:rsidRPr="000E2A00">
      <w:rPr>
        <w:rFonts w:eastAsia="Times New Roman"/>
      </w:rPr>
      <w:instrText xml:space="preserve"> PAGE   \* MERGEFORMAT </w:instrText>
    </w:r>
    <w:r w:rsidR="000E2A00" w:rsidRPr="000E2A00">
      <w:rPr>
        <w:rFonts w:eastAsia="Times New Roman"/>
      </w:rPr>
      <w:fldChar w:fldCharType="separate"/>
    </w:r>
    <w:r w:rsidR="00D82A0A">
      <w:rPr>
        <w:rFonts w:eastAsia="Times New Roman"/>
        <w:noProof/>
      </w:rPr>
      <w:t>1</w:t>
    </w:r>
    <w:r w:rsidR="000E2A00" w:rsidRPr="000E2A00">
      <w:rPr>
        <w:rFonts w:eastAsia="Times New Roman"/>
        <w:noProof/>
      </w:rPr>
      <w:fldChar w:fldCharType="end"/>
    </w:r>
  </w:p>
  <w:p w14:paraId="5309A0FB" w14:textId="77777777" w:rsidR="006F3AD5" w:rsidRDefault="006F3A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D6D95"/>
    <w:multiLevelType w:val="hybridMultilevel"/>
    <w:tmpl w:val="5E208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715CA"/>
    <w:multiLevelType w:val="hybridMultilevel"/>
    <w:tmpl w:val="2C08A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858D1"/>
    <w:multiLevelType w:val="hybridMultilevel"/>
    <w:tmpl w:val="35CC5E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9B32C5"/>
    <w:multiLevelType w:val="hybridMultilevel"/>
    <w:tmpl w:val="E9FC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C6932"/>
    <w:multiLevelType w:val="hybridMultilevel"/>
    <w:tmpl w:val="8DC420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F33CB"/>
    <w:multiLevelType w:val="hybridMultilevel"/>
    <w:tmpl w:val="5E208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C64205"/>
    <w:multiLevelType w:val="hybridMultilevel"/>
    <w:tmpl w:val="08AA9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2582A"/>
    <w:multiLevelType w:val="hybridMultilevel"/>
    <w:tmpl w:val="18060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D00121"/>
    <w:multiLevelType w:val="hybridMultilevel"/>
    <w:tmpl w:val="FFC49C6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D65AD2"/>
    <w:multiLevelType w:val="hybridMultilevel"/>
    <w:tmpl w:val="CE26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5A44BE"/>
    <w:multiLevelType w:val="hybridMultilevel"/>
    <w:tmpl w:val="BF080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55ED7"/>
    <w:multiLevelType w:val="hybridMultilevel"/>
    <w:tmpl w:val="3934E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11"/>
  </w:num>
  <w:num w:numId="5">
    <w:abstractNumId w:val="3"/>
  </w:num>
  <w:num w:numId="6">
    <w:abstractNumId w:val="0"/>
  </w:num>
  <w:num w:numId="7">
    <w:abstractNumId w:val="1"/>
  </w:num>
  <w:num w:numId="8">
    <w:abstractNumId w:val="9"/>
  </w:num>
  <w:num w:numId="9">
    <w:abstractNumId w:val="5"/>
  </w:num>
  <w:num w:numId="10">
    <w:abstractNumId w:val="8"/>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EF"/>
    <w:rsid w:val="000031FB"/>
    <w:rsid w:val="0001111E"/>
    <w:rsid w:val="0001445E"/>
    <w:rsid w:val="00017670"/>
    <w:rsid w:val="00031261"/>
    <w:rsid w:val="00040501"/>
    <w:rsid w:val="000437F2"/>
    <w:rsid w:val="0004654E"/>
    <w:rsid w:val="00046A89"/>
    <w:rsid w:val="000471B7"/>
    <w:rsid w:val="00051050"/>
    <w:rsid w:val="0005306A"/>
    <w:rsid w:val="00063AC4"/>
    <w:rsid w:val="00071D67"/>
    <w:rsid w:val="000725D2"/>
    <w:rsid w:val="00082DD4"/>
    <w:rsid w:val="000B38FA"/>
    <w:rsid w:val="000E05F8"/>
    <w:rsid w:val="000E2A00"/>
    <w:rsid w:val="000E50C8"/>
    <w:rsid w:val="000F1F57"/>
    <w:rsid w:val="000F23C9"/>
    <w:rsid w:val="000F54EF"/>
    <w:rsid w:val="00105FF3"/>
    <w:rsid w:val="0010733C"/>
    <w:rsid w:val="00124E1D"/>
    <w:rsid w:val="00130B01"/>
    <w:rsid w:val="00137F3D"/>
    <w:rsid w:val="00141699"/>
    <w:rsid w:val="001450F6"/>
    <w:rsid w:val="0015556A"/>
    <w:rsid w:val="00157D31"/>
    <w:rsid w:val="0016239D"/>
    <w:rsid w:val="0017492B"/>
    <w:rsid w:val="00185B99"/>
    <w:rsid w:val="001867B1"/>
    <w:rsid w:val="00194AC9"/>
    <w:rsid w:val="001B2799"/>
    <w:rsid w:val="001B64B7"/>
    <w:rsid w:val="001B73EA"/>
    <w:rsid w:val="001C0163"/>
    <w:rsid w:val="001C4AFB"/>
    <w:rsid w:val="001F3A73"/>
    <w:rsid w:val="00207464"/>
    <w:rsid w:val="00210CCF"/>
    <w:rsid w:val="00214DF0"/>
    <w:rsid w:val="00230450"/>
    <w:rsid w:val="00232103"/>
    <w:rsid w:val="00233C9C"/>
    <w:rsid w:val="00241817"/>
    <w:rsid w:val="00241A65"/>
    <w:rsid w:val="00241B41"/>
    <w:rsid w:val="00246AC8"/>
    <w:rsid w:val="00273150"/>
    <w:rsid w:val="00274AA9"/>
    <w:rsid w:val="002A74E8"/>
    <w:rsid w:val="002B32EF"/>
    <w:rsid w:val="002E55D3"/>
    <w:rsid w:val="002E589F"/>
    <w:rsid w:val="003072F6"/>
    <w:rsid w:val="00313AF4"/>
    <w:rsid w:val="00326F51"/>
    <w:rsid w:val="00332CCE"/>
    <w:rsid w:val="003528B4"/>
    <w:rsid w:val="003566B0"/>
    <w:rsid w:val="0036137D"/>
    <w:rsid w:val="0036236D"/>
    <w:rsid w:val="0036248C"/>
    <w:rsid w:val="00386971"/>
    <w:rsid w:val="003A5A59"/>
    <w:rsid w:val="003B71A9"/>
    <w:rsid w:val="003B7D65"/>
    <w:rsid w:val="003C45EC"/>
    <w:rsid w:val="003D5BFF"/>
    <w:rsid w:val="003D7471"/>
    <w:rsid w:val="003D7CD0"/>
    <w:rsid w:val="003E2E7C"/>
    <w:rsid w:val="003E489A"/>
    <w:rsid w:val="003E5D6B"/>
    <w:rsid w:val="003F1B5E"/>
    <w:rsid w:val="003F27B1"/>
    <w:rsid w:val="003F73AB"/>
    <w:rsid w:val="003F7958"/>
    <w:rsid w:val="003F7C00"/>
    <w:rsid w:val="00416AAE"/>
    <w:rsid w:val="00423666"/>
    <w:rsid w:val="004256F9"/>
    <w:rsid w:val="0043339A"/>
    <w:rsid w:val="00442D7D"/>
    <w:rsid w:val="004435A1"/>
    <w:rsid w:val="00452E61"/>
    <w:rsid w:val="0045392E"/>
    <w:rsid w:val="00462CFC"/>
    <w:rsid w:val="00464769"/>
    <w:rsid w:val="00471C5B"/>
    <w:rsid w:val="0048130B"/>
    <w:rsid w:val="004816D0"/>
    <w:rsid w:val="0048539F"/>
    <w:rsid w:val="00493DFE"/>
    <w:rsid w:val="00497F88"/>
    <w:rsid w:val="004A5BB5"/>
    <w:rsid w:val="004A6D42"/>
    <w:rsid w:val="004B322F"/>
    <w:rsid w:val="004C7EDB"/>
    <w:rsid w:val="004F0231"/>
    <w:rsid w:val="005009DA"/>
    <w:rsid w:val="00514460"/>
    <w:rsid w:val="005144C0"/>
    <w:rsid w:val="005308E0"/>
    <w:rsid w:val="00550F7D"/>
    <w:rsid w:val="005514A6"/>
    <w:rsid w:val="00552A25"/>
    <w:rsid w:val="00564BE9"/>
    <w:rsid w:val="005665CB"/>
    <w:rsid w:val="005716DB"/>
    <w:rsid w:val="00572929"/>
    <w:rsid w:val="0057304C"/>
    <w:rsid w:val="005912BC"/>
    <w:rsid w:val="00591D4C"/>
    <w:rsid w:val="00596FF6"/>
    <w:rsid w:val="005A16C4"/>
    <w:rsid w:val="005A7637"/>
    <w:rsid w:val="005B1363"/>
    <w:rsid w:val="005B2AC9"/>
    <w:rsid w:val="005B5F94"/>
    <w:rsid w:val="005C18F6"/>
    <w:rsid w:val="005E2A68"/>
    <w:rsid w:val="005E30B2"/>
    <w:rsid w:val="005E539E"/>
    <w:rsid w:val="005E644A"/>
    <w:rsid w:val="005F6B1D"/>
    <w:rsid w:val="00607198"/>
    <w:rsid w:val="006116BF"/>
    <w:rsid w:val="0063035D"/>
    <w:rsid w:val="00635427"/>
    <w:rsid w:val="00644124"/>
    <w:rsid w:val="00647581"/>
    <w:rsid w:val="00650EEB"/>
    <w:rsid w:val="0066129D"/>
    <w:rsid w:val="006645C4"/>
    <w:rsid w:val="00666902"/>
    <w:rsid w:val="006864B6"/>
    <w:rsid w:val="006904DF"/>
    <w:rsid w:val="00695C82"/>
    <w:rsid w:val="006B0C1A"/>
    <w:rsid w:val="006B3492"/>
    <w:rsid w:val="006C0F5D"/>
    <w:rsid w:val="006D5595"/>
    <w:rsid w:val="006D5893"/>
    <w:rsid w:val="006E782C"/>
    <w:rsid w:val="006F3AD5"/>
    <w:rsid w:val="007211B9"/>
    <w:rsid w:val="00724F0E"/>
    <w:rsid w:val="007270B8"/>
    <w:rsid w:val="00742884"/>
    <w:rsid w:val="00767B79"/>
    <w:rsid w:val="00796CAC"/>
    <w:rsid w:val="00797EF4"/>
    <w:rsid w:val="007B64A5"/>
    <w:rsid w:val="007C0244"/>
    <w:rsid w:val="007D59C8"/>
    <w:rsid w:val="007F2559"/>
    <w:rsid w:val="007F4EF8"/>
    <w:rsid w:val="007F53B3"/>
    <w:rsid w:val="00806B57"/>
    <w:rsid w:val="0081255F"/>
    <w:rsid w:val="00817E7A"/>
    <w:rsid w:val="00822043"/>
    <w:rsid w:val="00826565"/>
    <w:rsid w:val="0085586E"/>
    <w:rsid w:val="00861A07"/>
    <w:rsid w:val="0089380A"/>
    <w:rsid w:val="008A6D0D"/>
    <w:rsid w:val="008C2B73"/>
    <w:rsid w:val="008D0B95"/>
    <w:rsid w:val="008F0F54"/>
    <w:rsid w:val="00900189"/>
    <w:rsid w:val="009012E8"/>
    <w:rsid w:val="00903BFC"/>
    <w:rsid w:val="00907418"/>
    <w:rsid w:val="00907FC7"/>
    <w:rsid w:val="00920A6C"/>
    <w:rsid w:val="009212B4"/>
    <w:rsid w:val="00923CA4"/>
    <w:rsid w:val="0092647C"/>
    <w:rsid w:val="00932788"/>
    <w:rsid w:val="00935BA6"/>
    <w:rsid w:val="00974225"/>
    <w:rsid w:val="0097574D"/>
    <w:rsid w:val="0097649E"/>
    <w:rsid w:val="00983D07"/>
    <w:rsid w:val="009875A1"/>
    <w:rsid w:val="009973E9"/>
    <w:rsid w:val="00997946"/>
    <w:rsid w:val="009A06CC"/>
    <w:rsid w:val="009A4279"/>
    <w:rsid w:val="009A6AB3"/>
    <w:rsid w:val="009B1C3B"/>
    <w:rsid w:val="009B6D27"/>
    <w:rsid w:val="009D49BB"/>
    <w:rsid w:val="009E6189"/>
    <w:rsid w:val="009F0127"/>
    <w:rsid w:val="009F348F"/>
    <w:rsid w:val="00A07AEF"/>
    <w:rsid w:val="00A07EFF"/>
    <w:rsid w:val="00A12ECD"/>
    <w:rsid w:val="00A148AF"/>
    <w:rsid w:val="00A404A0"/>
    <w:rsid w:val="00A40AB6"/>
    <w:rsid w:val="00A42B2C"/>
    <w:rsid w:val="00A4383D"/>
    <w:rsid w:val="00A4650A"/>
    <w:rsid w:val="00A52669"/>
    <w:rsid w:val="00A54AA3"/>
    <w:rsid w:val="00A54C34"/>
    <w:rsid w:val="00A558EC"/>
    <w:rsid w:val="00A612E6"/>
    <w:rsid w:val="00A6234A"/>
    <w:rsid w:val="00A67126"/>
    <w:rsid w:val="00A779AE"/>
    <w:rsid w:val="00A81F85"/>
    <w:rsid w:val="00A8393A"/>
    <w:rsid w:val="00A84E66"/>
    <w:rsid w:val="00A86A94"/>
    <w:rsid w:val="00A87089"/>
    <w:rsid w:val="00A96627"/>
    <w:rsid w:val="00AB072A"/>
    <w:rsid w:val="00AB158B"/>
    <w:rsid w:val="00AB21F6"/>
    <w:rsid w:val="00AB2C80"/>
    <w:rsid w:val="00AB38B4"/>
    <w:rsid w:val="00AB50B0"/>
    <w:rsid w:val="00AD3025"/>
    <w:rsid w:val="00AE1855"/>
    <w:rsid w:val="00AF48AB"/>
    <w:rsid w:val="00B031A3"/>
    <w:rsid w:val="00B04EB2"/>
    <w:rsid w:val="00B27FF1"/>
    <w:rsid w:val="00B314E8"/>
    <w:rsid w:val="00B35C6B"/>
    <w:rsid w:val="00B44BC7"/>
    <w:rsid w:val="00B45F3B"/>
    <w:rsid w:val="00B5440A"/>
    <w:rsid w:val="00B65BB6"/>
    <w:rsid w:val="00B77365"/>
    <w:rsid w:val="00B84D36"/>
    <w:rsid w:val="00B879C9"/>
    <w:rsid w:val="00B91292"/>
    <w:rsid w:val="00B9349C"/>
    <w:rsid w:val="00B97DEA"/>
    <w:rsid w:val="00BA1BDA"/>
    <w:rsid w:val="00BB3DA8"/>
    <w:rsid w:val="00BC2BC5"/>
    <w:rsid w:val="00BE0CE3"/>
    <w:rsid w:val="00BF6215"/>
    <w:rsid w:val="00C12E9F"/>
    <w:rsid w:val="00C4098D"/>
    <w:rsid w:val="00C5588C"/>
    <w:rsid w:val="00C57B34"/>
    <w:rsid w:val="00C61F60"/>
    <w:rsid w:val="00C6529D"/>
    <w:rsid w:val="00C73A3E"/>
    <w:rsid w:val="00C76150"/>
    <w:rsid w:val="00CA51E0"/>
    <w:rsid w:val="00CA6C00"/>
    <w:rsid w:val="00CB622D"/>
    <w:rsid w:val="00CB6806"/>
    <w:rsid w:val="00CD42A7"/>
    <w:rsid w:val="00CE2617"/>
    <w:rsid w:val="00CE5586"/>
    <w:rsid w:val="00D0060C"/>
    <w:rsid w:val="00D14250"/>
    <w:rsid w:val="00D17635"/>
    <w:rsid w:val="00D25F53"/>
    <w:rsid w:val="00D276B1"/>
    <w:rsid w:val="00D31F85"/>
    <w:rsid w:val="00D43C5D"/>
    <w:rsid w:val="00D45DA0"/>
    <w:rsid w:val="00D45E01"/>
    <w:rsid w:val="00D46365"/>
    <w:rsid w:val="00D55224"/>
    <w:rsid w:val="00D60115"/>
    <w:rsid w:val="00D64328"/>
    <w:rsid w:val="00D67C36"/>
    <w:rsid w:val="00D71BF0"/>
    <w:rsid w:val="00D82A0A"/>
    <w:rsid w:val="00D8513D"/>
    <w:rsid w:val="00D9288C"/>
    <w:rsid w:val="00D92B59"/>
    <w:rsid w:val="00D97E80"/>
    <w:rsid w:val="00DA59B4"/>
    <w:rsid w:val="00DA6215"/>
    <w:rsid w:val="00DC24B8"/>
    <w:rsid w:val="00DC53C0"/>
    <w:rsid w:val="00DC54AA"/>
    <w:rsid w:val="00DD11D8"/>
    <w:rsid w:val="00DD7A75"/>
    <w:rsid w:val="00DE3DE1"/>
    <w:rsid w:val="00DE53F2"/>
    <w:rsid w:val="00DE7175"/>
    <w:rsid w:val="00DF7D67"/>
    <w:rsid w:val="00E20C5F"/>
    <w:rsid w:val="00E22583"/>
    <w:rsid w:val="00E24C59"/>
    <w:rsid w:val="00E267F1"/>
    <w:rsid w:val="00E37043"/>
    <w:rsid w:val="00E5394F"/>
    <w:rsid w:val="00E5726A"/>
    <w:rsid w:val="00E57888"/>
    <w:rsid w:val="00E64A97"/>
    <w:rsid w:val="00E702A9"/>
    <w:rsid w:val="00E71D03"/>
    <w:rsid w:val="00E7330E"/>
    <w:rsid w:val="00E76323"/>
    <w:rsid w:val="00E76616"/>
    <w:rsid w:val="00E806E1"/>
    <w:rsid w:val="00E832D3"/>
    <w:rsid w:val="00EA1E0F"/>
    <w:rsid w:val="00EA4C17"/>
    <w:rsid w:val="00EB799D"/>
    <w:rsid w:val="00EC1A32"/>
    <w:rsid w:val="00ED4CF0"/>
    <w:rsid w:val="00ED67EB"/>
    <w:rsid w:val="00EF3EAA"/>
    <w:rsid w:val="00F04638"/>
    <w:rsid w:val="00F05C88"/>
    <w:rsid w:val="00F1265E"/>
    <w:rsid w:val="00F13FB6"/>
    <w:rsid w:val="00F13FEB"/>
    <w:rsid w:val="00F140E5"/>
    <w:rsid w:val="00F23923"/>
    <w:rsid w:val="00F27B38"/>
    <w:rsid w:val="00F624F9"/>
    <w:rsid w:val="00F85F0D"/>
    <w:rsid w:val="00F96767"/>
    <w:rsid w:val="00FA3659"/>
    <w:rsid w:val="00FB44E8"/>
    <w:rsid w:val="00FD3C52"/>
    <w:rsid w:val="00FE27E2"/>
    <w:rsid w:val="00FE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2647C"/>
  <w15:chartTrackingRefBased/>
  <w15:docId w15:val="{1641C3E2-64E0-43B9-9C00-8E17A6E2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4A5"/>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471B7"/>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0471B7"/>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0471B7"/>
    <w:pPr>
      <w:keepNext/>
      <w:keepLines/>
      <w:spacing w:before="40"/>
      <w:outlineLvl w:val="2"/>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AD5"/>
    <w:pPr>
      <w:tabs>
        <w:tab w:val="center" w:pos="4680"/>
        <w:tab w:val="right" w:pos="9360"/>
      </w:tabs>
      <w:spacing w:line="240" w:lineRule="auto"/>
    </w:pPr>
  </w:style>
  <w:style w:type="character" w:customStyle="1" w:styleId="HeaderChar">
    <w:name w:val="Header Char"/>
    <w:basedOn w:val="DefaultParagraphFont"/>
    <w:link w:val="Header"/>
    <w:uiPriority w:val="99"/>
    <w:rsid w:val="006F3AD5"/>
    <w:rPr>
      <w:rFonts w:ascii="Times New Roman" w:hAnsi="Times New Roman" w:cs="Times New Roman"/>
      <w:sz w:val="24"/>
      <w:szCs w:val="24"/>
    </w:rPr>
  </w:style>
  <w:style w:type="paragraph" w:styleId="Footer">
    <w:name w:val="footer"/>
    <w:basedOn w:val="Normal"/>
    <w:link w:val="FooterChar"/>
    <w:uiPriority w:val="99"/>
    <w:unhideWhenUsed/>
    <w:rsid w:val="006F3AD5"/>
    <w:pPr>
      <w:tabs>
        <w:tab w:val="center" w:pos="4680"/>
        <w:tab w:val="right" w:pos="9360"/>
      </w:tabs>
      <w:spacing w:line="240" w:lineRule="auto"/>
    </w:pPr>
  </w:style>
  <w:style w:type="character" w:customStyle="1" w:styleId="FooterChar">
    <w:name w:val="Footer Char"/>
    <w:basedOn w:val="DefaultParagraphFont"/>
    <w:link w:val="Footer"/>
    <w:uiPriority w:val="99"/>
    <w:rsid w:val="006F3AD5"/>
    <w:rPr>
      <w:rFonts w:ascii="Times New Roman" w:hAnsi="Times New Roman" w:cs="Times New Roman"/>
      <w:sz w:val="24"/>
      <w:szCs w:val="24"/>
    </w:rPr>
  </w:style>
  <w:style w:type="character" w:styleId="PlaceholderText">
    <w:name w:val="Placeholder Text"/>
    <w:basedOn w:val="DefaultParagraphFont"/>
    <w:uiPriority w:val="99"/>
    <w:semiHidden/>
    <w:rsid w:val="007F4EF8"/>
    <w:rPr>
      <w:color w:val="808080"/>
    </w:rPr>
  </w:style>
  <w:style w:type="character" w:customStyle="1" w:styleId="Heading1Char">
    <w:name w:val="Heading 1 Char"/>
    <w:basedOn w:val="DefaultParagraphFont"/>
    <w:link w:val="Heading1"/>
    <w:uiPriority w:val="9"/>
    <w:rsid w:val="000471B7"/>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493DFE"/>
    <w:pPr>
      <w:spacing w:line="259" w:lineRule="auto"/>
      <w:outlineLvl w:val="9"/>
    </w:pPr>
  </w:style>
  <w:style w:type="character" w:customStyle="1" w:styleId="Heading2Char">
    <w:name w:val="Heading 2 Char"/>
    <w:basedOn w:val="DefaultParagraphFont"/>
    <w:link w:val="Heading2"/>
    <w:uiPriority w:val="9"/>
    <w:rsid w:val="000471B7"/>
    <w:rPr>
      <w:rFonts w:asciiTheme="majorHAnsi" w:eastAsiaTheme="majorEastAsia" w:hAnsiTheme="majorHAnsi" w:cstheme="majorBidi"/>
      <w:b/>
      <w:color w:val="000000" w:themeColor="text1"/>
      <w:sz w:val="26"/>
      <w:szCs w:val="26"/>
    </w:rPr>
  </w:style>
  <w:style w:type="paragraph" w:styleId="TOC2">
    <w:name w:val="toc 2"/>
    <w:basedOn w:val="Normal"/>
    <w:next w:val="Normal"/>
    <w:autoRedefine/>
    <w:uiPriority w:val="39"/>
    <w:unhideWhenUsed/>
    <w:rsid w:val="00596FF6"/>
    <w:pPr>
      <w:spacing w:after="100"/>
      <w:ind w:left="240"/>
    </w:pPr>
  </w:style>
  <w:style w:type="character" w:styleId="Hyperlink">
    <w:name w:val="Hyperlink"/>
    <w:basedOn w:val="DefaultParagraphFont"/>
    <w:uiPriority w:val="99"/>
    <w:unhideWhenUsed/>
    <w:rsid w:val="00596FF6"/>
    <w:rPr>
      <w:color w:val="0563C1" w:themeColor="hyperlink"/>
      <w:u w:val="single"/>
    </w:rPr>
  </w:style>
  <w:style w:type="paragraph" w:styleId="ListParagraph">
    <w:name w:val="List Paragraph"/>
    <w:basedOn w:val="Normal"/>
    <w:uiPriority w:val="34"/>
    <w:qFormat/>
    <w:rsid w:val="00FD3C52"/>
    <w:pPr>
      <w:ind w:left="720"/>
      <w:contextualSpacing/>
    </w:pPr>
  </w:style>
  <w:style w:type="paragraph" w:styleId="TOC1">
    <w:name w:val="toc 1"/>
    <w:basedOn w:val="Normal"/>
    <w:next w:val="Normal"/>
    <w:autoRedefine/>
    <w:uiPriority w:val="39"/>
    <w:unhideWhenUsed/>
    <w:rsid w:val="00DA59B4"/>
    <w:pPr>
      <w:spacing w:after="100"/>
    </w:pPr>
  </w:style>
  <w:style w:type="character" w:customStyle="1" w:styleId="Heading3Char">
    <w:name w:val="Heading 3 Char"/>
    <w:basedOn w:val="DefaultParagraphFont"/>
    <w:link w:val="Heading3"/>
    <w:uiPriority w:val="9"/>
    <w:rsid w:val="000471B7"/>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23210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88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3.vsdx"/><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wnloads\CPSC-4900%20Project%20Document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108F3555C0D4CFBB95099CC8DA936C1"/>
        <w:category>
          <w:name w:val="General"/>
          <w:gallery w:val="placeholder"/>
        </w:category>
        <w:types>
          <w:type w:val="bbPlcHdr"/>
        </w:types>
        <w:behaviors>
          <w:behavior w:val="content"/>
        </w:behaviors>
        <w:guid w:val="{0781E8FD-9161-4055-A47E-F6335193B223}"/>
      </w:docPartPr>
      <w:docPartBody>
        <w:p w:rsidR="008D20B9" w:rsidRDefault="005B05C7">
          <w:pPr>
            <w:pStyle w:val="E108F3555C0D4CFBB95099CC8DA936C1"/>
          </w:pPr>
          <w:r w:rsidRPr="003F2B41">
            <w:rPr>
              <w:rStyle w:val="PlaceholderText"/>
            </w:rPr>
            <w:t>Click here to enter text.</w:t>
          </w:r>
        </w:p>
      </w:docPartBody>
    </w:docPart>
    <w:docPart>
      <w:docPartPr>
        <w:name w:val="5081A62D14854553BB37C284BE4DD3EB"/>
        <w:category>
          <w:name w:val="General"/>
          <w:gallery w:val="placeholder"/>
        </w:category>
        <w:types>
          <w:type w:val="bbPlcHdr"/>
        </w:types>
        <w:behaviors>
          <w:behavior w:val="content"/>
        </w:behaviors>
        <w:guid w:val="{DF45442D-5A61-4190-9531-71C242407710}"/>
      </w:docPartPr>
      <w:docPartBody>
        <w:p w:rsidR="008D20B9" w:rsidRDefault="005B05C7">
          <w:pPr>
            <w:pStyle w:val="5081A62D14854553BB37C284BE4DD3EB"/>
          </w:pPr>
          <w:r w:rsidRPr="003F2B4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B9"/>
    <w:rsid w:val="005B05C7"/>
    <w:rsid w:val="008D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08F3555C0D4CFBB95099CC8DA936C1">
    <w:name w:val="E108F3555C0D4CFBB95099CC8DA936C1"/>
  </w:style>
  <w:style w:type="paragraph" w:customStyle="1" w:styleId="5081A62D14854553BB37C284BE4DD3EB">
    <w:name w:val="5081A62D14854553BB37C284BE4DD3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D62915B-EA51-44BB-8D31-CD9EB6BAC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CPSC-4900 Project Documentation template.dotx</Template>
  <TotalTime>1850</TotalTime>
  <Pages>26</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H</cp:lastModifiedBy>
  <cp:revision>178</cp:revision>
  <dcterms:created xsi:type="dcterms:W3CDTF">2020-04-30T13:35:00Z</dcterms:created>
  <dcterms:modified xsi:type="dcterms:W3CDTF">2020-05-01T20:46:00Z</dcterms:modified>
</cp:coreProperties>
</file>